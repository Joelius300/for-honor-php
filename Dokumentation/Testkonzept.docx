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71950183" w:displacedByCustomXml="next"/>
    <w:bookmarkStart w:id="1" w:name="_Toc371950207" w:displacedByCustomXml="next"/>
    <w:bookmarkStart w:id="2" w:name="_Toc370824272" w:displacedByCustomXml="next"/>
    <w:bookmarkStart w:id="3" w:name="_Toc371339721" w:displacedByCustomXml="next"/>
    <w:bookmarkStart w:id="4" w:name="_Toc371339741" w:displacedByCustomXml="next"/>
    <w:bookmarkStart w:id="5" w:name="_Toc371341076" w:displacedByCustomXml="next"/>
    <w:bookmarkStart w:id="6" w:name="_Toc371341080" w:displacedByCustomXml="next"/>
    <w:bookmarkStart w:id="7" w:name="_Toc371341322" w:displacedByCustomXml="next"/>
    <w:bookmarkStart w:id="8" w:name="_Toc371341359" w:displacedByCustomXml="next"/>
    <w:bookmarkStart w:id="9" w:name="_Toc371341437" w:displacedByCustomXml="next"/>
    <w:bookmarkStart w:id="10" w:name="_Toc371341456" w:displacedByCustomXml="next"/>
    <w:bookmarkStart w:id="11" w:name="_Toc371341460" w:displacedByCustomXml="next"/>
    <w:bookmarkStart w:id="12" w:name="_Toc371341638" w:displacedByCustomXml="next"/>
    <w:bookmarkStart w:id="13" w:name="_Toc371341642" w:displacedByCustomXml="next"/>
    <w:bookmarkStart w:id="14" w:name="_Toc371344428" w:displacedByCustomXml="next"/>
    <w:bookmarkStart w:id="15" w:name="_Toc371942359" w:displacedByCustomXml="next"/>
    <w:bookmarkStart w:id="16" w:name="_Toc371942619" w:displacedByCustomXml="next"/>
    <w:bookmarkStart w:id="17" w:name="_Toc372627375" w:displacedByCustomXml="next"/>
    <w:bookmarkStart w:id="18" w:name="_Toc372627410" w:displacedByCustomXml="next"/>
    <w:sdt>
      <w:sdtPr>
        <w:id w:val="1556895506"/>
        <w:docPartObj>
          <w:docPartGallery w:val="Cover Pages"/>
          <w:docPartUnique/>
        </w:docPartObj>
      </w:sdtPr>
      <w:sdtEndPr>
        <w:rPr>
          <w:highlight w:val="yellow"/>
        </w:r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7423FBAB" wp14:editId="237AB82C">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28961"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35F83CF0" wp14:editId="0F468B92">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w:drawing>
              <wp:anchor distT="0" distB="0" distL="114300" distR="114300" simplePos="0" relativeHeight="251671552" behindDoc="0" locked="0" layoutInCell="1" allowOverlap="1" wp14:anchorId="2065255A" wp14:editId="6356A1D8">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5408" behindDoc="0" locked="0" layoutInCell="1" allowOverlap="1" wp14:anchorId="0D8BC57F" wp14:editId="46244D70">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336DEF" w:rsidRPr="00336DEF" w:rsidRDefault="00A521D2" w:rsidP="00336DEF">
                                <w:r w:rsidRPr="00A521D2">
                                  <w:rPr>
                                    <w:sz w:val="32"/>
                                  </w:rPr>
                                  <w:t xml:space="preserve">Projektteam: </w:t>
                                </w:r>
                                <w:r w:rsidR="00CE200F" w:rsidRPr="00CE200F">
                                  <w:rPr>
                                    <w:sz w:val="32"/>
                                  </w:rPr>
                                  <w:t>Joel Liechti, Nik Seger</w:t>
                                </w:r>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8BC57F"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336DEF" w:rsidRPr="00336DEF" w:rsidRDefault="00A521D2" w:rsidP="00336DEF">
                          <w:r w:rsidRPr="00A521D2">
                            <w:rPr>
                              <w:sz w:val="32"/>
                            </w:rPr>
                            <w:t xml:space="preserve">Projektteam: </w:t>
                          </w:r>
                          <w:r w:rsidR="00CE200F" w:rsidRPr="00CE200F">
                            <w:rPr>
                              <w:sz w:val="32"/>
                            </w:rPr>
                            <w:t>Joel Liechti, Nik Seger</w:t>
                          </w:r>
                        </w:p>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61312" behindDoc="0" locked="0" layoutInCell="1" allowOverlap="1" wp14:anchorId="79BB9348" wp14:editId="2C0E29F1">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5C581C" w:rsidRPr="00603806" w:rsidRDefault="00B03B74" w:rsidP="006C618E">
                                <w:pPr>
                                  <w:pStyle w:val="Hauptuntertitel"/>
                                  <w:ind w:left="0"/>
                                </w:pPr>
                                <w:r>
                                  <w:t>Testkonzept</w:t>
                                </w:r>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BB9348" id="_x0000_s1027"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5C581C" w:rsidRPr="00603806" w:rsidRDefault="00B03B74" w:rsidP="006C618E">
                          <w:pPr>
                            <w:pStyle w:val="Hauptuntertitel"/>
                            <w:ind w:left="0"/>
                          </w:pPr>
                          <w:r>
                            <w:t>Testkonzept</w:t>
                          </w:r>
                        </w:p>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366BD4E6" wp14:editId="61D346EE">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5C581C" w:rsidRPr="00603806" w:rsidRDefault="007023DB" w:rsidP="006C618E">
                                <w:pPr>
                                  <w:pStyle w:val="Haupttitel"/>
                                </w:pPr>
                                <w:r>
                                  <w:t>For Honor</w:t>
                                </w:r>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BD4E6" id="_x0000_s1028"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5C581C" w:rsidRPr="00603806" w:rsidRDefault="007023DB" w:rsidP="006C618E">
                          <w:pPr>
                            <w:pStyle w:val="Haupttitel"/>
                          </w:pPr>
                          <w:r>
                            <w:t>For Honor</w:t>
                          </w:r>
                        </w:p>
                        <w:p w:rsidR="005C581C" w:rsidRDefault="005C581C" w:rsidP="006C618E"/>
                      </w:txbxContent>
                    </v:textbox>
                  </v:shape>
                </w:pict>
              </mc:Fallback>
            </mc:AlternateContent>
          </w:r>
        </w:p>
        <w:p w:rsidR="00F820C6" w:rsidRDefault="005C581C">
          <w:pPr>
            <w:spacing w:after="200"/>
            <w:rPr>
              <w:b/>
            </w:rPr>
          </w:pPr>
          <w:r>
            <w:rPr>
              <w:b/>
            </w:rPr>
            <w:br w:type="page"/>
          </w:r>
        </w:p>
        <w:p w:rsidR="00A521D2" w:rsidRDefault="00A521D2" w:rsidP="00A521D2">
          <w:pPr>
            <w:pStyle w:val="berschrift1"/>
          </w:pPr>
          <w:r w:rsidRPr="00A521D2">
            <w:lastRenderedPageBreak/>
            <w:t>Testumgebung</w:t>
          </w:r>
          <w:bookmarkEnd w:id="18"/>
          <w:bookmarkEnd w:id="17"/>
          <w:bookmarkEnd w:id="16"/>
          <w:bookmarkEnd w:id="15"/>
          <w:bookmarkEnd w:id="14"/>
          <w:bookmarkEnd w:id="13"/>
          <w:bookmarkEnd w:id="12"/>
          <w:bookmarkEnd w:id="11"/>
          <w:bookmarkEnd w:id="10"/>
          <w:bookmarkEnd w:id="9"/>
          <w:bookmarkEnd w:id="8"/>
          <w:bookmarkEnd w:id="7"/>
          <w:bookmarkEnd w:id="6"/>
          <w:bookmarkEnd w:id="5"/>
          <w:bookmarkEnd w:id="4"/>
          <w:bookmarkEnd w:id="3"/>
          <w:bookmarkEnd w:id="2"/>
          <w:bookmarkEnd w:id="1"/>
          <w:bookmarkEnd w:id="0"/>
        </w:p>
        <w:p w:rsidR="000329EF" w:rsidRDefault="000329EF" w:rsidP="000329EF">
          <w:pPr>
            <w:pStyle w:val="Listenabsatz"/>
            <w:numPr>
              <w:ilvl w:val="0"/>
              <w:numId w:val="40"/>
            </w:numPr>
          </w:pPr>
          <w:bookmarkStart w:id="19" w:name="_Toc476212648"/>
          <w:r>
            <w:t>Windows 10</w:t>
          </w:r>
        </w:p>
        <w:p w:rsidR="000329EF" w:rsidRDefault="000329EF" w:rsidP="000329EF">
          <w:pPr>
            <w:pStyle w:val="Listenabsatz"/>
            <w:numPr>
              <w:ilvl w:val="0"/>
              <w:numId w:val="40"/>
            </w:numPr>
          </w:pPr>
          <w:r>
            <w:t>XAMPP 7.2 (PHP 7.2, Apache 2.4)</w:t>
          </w:r>
        </w:p>
        <w:p w:rsidR="00DB7634" w:rsidRPr="000329EF" w:rsidRDefault="000329EF" w:rsidP="000329EF">
          <w:pPr>
            <w:pStyle w:val="Listenabsatz"/>
            <w:numPr>
              <w:ilvl w:val="0"/>
              <w:numId w:val="40"/>
            </w:numPr>
          </w:pPr>
          <w:r>
            <w:t>Firefox und Chrome</w:t>
          </w:r>
        </w:p>
        <w:bookmarkEnd w:id="19" w:displacedByCustomXml="next"/>
      </w:sdtContent>
    </w:sdt>
    <w:p w:rsidR="00A521D2" w:rsidRDefault="00A521D2" w:rsidP="00A521D2">
      <w:pPr>
        <w:pStyle w:val="berschrift1"/>
      </w:pPr>
      <w:r>
        <w:t>Testfälle</w:t>
      </w:r>
    </w:p>
    <w:tbl>
      <w:tblPr>
        <w:tblStyle w:val="Bbc"/>
        <w:tblW w:w="9292" w:type="dxa"/>
        <w:tblLook w:val="04A0" w:firstRow="1" w:lastRow="0" w:firstColumn="1" w:lastColumn="0" w:noHBand="0" w:noVBand="1"/>
      </w:tblPr>
      <w:tblGrid>
        <w:gridCol w:w="2020"/>
        <w:gridCol w:w="7272"/>
      </w:tblGrid>
      <w:tr w:rsidR="00A521D2" w:rsidTr="00CC42A5">
        <w:trPr>
          <w:cnfStyle w:val="100000000000" w:firstRow="1" w:lastRow="0" w:firstColumn="0" w:lastColumn="0" w:oddVBand="0" w:evenVBand="0" w:oddHBand="0" w:evenHBand="0" w:firstRowFirstColumn="0" w:firstRowLastColumn="0" w:lastRowFirstColumn="0" w:lastRowLastColumn="0"/>
        </w:trPr>
        <w:tc>
          <w:tcPr>
            <w:tcW w:w="2020" w:type="dxa"/>
          </w:tcPr>
          <w:p w:rsidR="00A521D2" w:rsidRDefault="00A521D2" w:rsidP="00CC42A5">
            <w:r>
              <w:t>Abschnitt</w:t>
            </w:r>
          </w:p>
        </w:tc>
        <w:tc>
          <w:tcPr>
            <w:tcW w:w="7272" w:type="dxa"/>
          </w:tcPr>
          <w:p w:rsidR="00A521D2" w:rsidRDefault="00A521D2" w:rsidP="00CC42A5">
            <w:r>
              <w:t>Inhalt</w:t>
            </w:r>
          </w:p>
        </w:tc>
      </w:tr>
      <w:tr w:rsidR="00A521D2" w:rsidRPr="00A521D2" w:rsidTr="00CC42A5">
        <w:tc>
          <w:tcPr>
            <w:tcW w:w="2020" w:type="dxa"/>
          </w:tcPr>
          <w:p w:rsidR="00A521D2" w:rsidRPr="00336200" w:rsidRDefault="00A521D2" w:rsidP="00CC42A5">
            <w:r w:rsidRPr="00336200">
              <w:t>ID</w:t>
            </w:r>
          </w:p>
        </w:tc>
        <w:tc>
          <w:tcPr>
            <w:tcW w:w="7272" w:type="dxa"/>
          </w:tcPr>
          <w:p w:rsidR="00A521D2" w:rsidRPr="00336200" w:rsidRDefault="00A521D2" w:rsidP="00CC42A5">
            <w:pPr>
              <w:rPr>
                <w:lang w:val="fr-CH"/>
              </w:rPr>
            </w:pPr>
            <w:r w:rsidRPr="00336200">
              <w:rPr>
                <w:noProof/>
                <w:lang w:val="fr-CH"/>
              </w:rPr>
              <w:t>ST-01</w:t>
            </w:r>
          </w:p>
        </w:tc>
      </w:tr>
      <w:tr w:rsidR="00A521D2" w:rsidTr="00CC42A5">
        <w:tc>
          <w:tcPr>
            <w:tcW w:w="2020" w:type="dxa"/>
          </w:tcPr>
          <w:p w:rsidR="00A521D2" w:rsidRPr="00336200" w:rsidRDefault="00A521D2" w:rsidP="00CC42A5">
            <w:r w:rsidRPr="00336200">
              <w:t>Anforderungen</w:t>
            </w:r>
          </w:p>
        </w:tc>
        <w:tc>
          <w:tcPr>
            <w:tcW w:w="7272" w:type="dxa"/>
          </w:tcPr>
          <w:p w:rsidR="00A521D2" w:rsidRPr="00336200" w:rsidRDefault="00C76F1B" w:rsidP="00CC42A5">
            <w:r>
              <w:t>US-2</w:t>
            </w:r>
          </w:p>
        </w:tc>
      </w:tr>
      <w:tr w:rsidR="00A521D2" w:rsidTr="00CC42A5">
        <w:tc>
          <w:tcPr>
            <w:tcW w:w="2020" w:type="dxa"/>
          </w:tcPr>
          <w:p w:rsidR="00A521D2" w:rsidRPr="00336200" w:rsidRDefault="00A521D2" w:rsidP="00CC42A5">
            <w:r w:rsidRPr="00336200">
              <w:t>Vorbedingungen</w:t>
            </w:r>
          </w:p>
        </w:tc>
        <w:tc>
          <w:tcPr>
            <w:tcW w:w="7272" w:type="dxa"/>
          </w:tcPr>
          <w:p w:rsidR="00A521D2" w:rsidRPr="00336200" w:rsidRDefault="00336200" w:rsidP="00336200">
            <w:r w:rsidRPr="00336200">
              <w:t>Keine</w:t>
            </w:r>
          </w:p>
        </w:tc>
      </w:tr>
      <w:tr w:rsidR="00A521D2" w:rsidRPr="00A521D2" w:rsidTr="00CC42A5">
        <w:tc>
          <w:tcPr>
            <w:tcW w:w="2020" w:type="dxa"/>
          </w:tcPr>
          <w:p w:rsidR="00A521D2" w:rsidRPr="00336200" w:rsidRDefault="00A521D2" w:rsidP="00CC42A5">
            <w:r w:rsidRPr="00336200">
              <w:t>Ablauf</w:t>
            </w:r>
          </w:p>
        </w:tc>
        <w:tc>
          <w:tcPr>
            <w:tcW w:w="7272" w:type="dxa"/>
          </w:tcPr>
          <w:p w:rsidR="00A521D2" w:rsidRPr="00336200" w:rsidRDefault="00336200" w:rsidP="00A521D2">
            <w:pPr>
              <w:pStyle w:val="Listenabsatz"/>
              <w:numPr>
                <w:ilvl w:val="0"/>
                <w:numId w:val="39"/>
              </w:numPr>
            </w:pPr>
            <w:r w:rsidRPr="00336200">
              <w:t>Login Seite wird geöffnet</w:t>
            </w:r>
          </w:p>
          <w:p w:rsidR="00A521D2" w:rsidRPr="00336200" w:rsidRDefault="00A521D2" w:rsidP="00A521D2">
            <w:pPr>
              <w:pStyle w:val="Listenabsatz"/>
              <w:numPr>
                <w:ilvl w:val="0"/>
                <w:numId w:val="39"/>
              </w:numPr>
            </w:pPr>
            <w:r w:rsidRPr="00336200">
              <w:t xml:space="preserve">Der korrekte Benutzername </w:t>
            </w:r>
            <w:r w:rsidR="00DF5ACB" w:rsidRPr="00336200">
              <w:t>sowie</w:t>
            </w:r>
            <w:r w:rsidRPr="00336200">
              <w:t xml:space="preserve"> das korrekte Passwort </w:t>
            </w:r>
            <w:r w:rsidR="00DF5ACB" w:rsidRPr="00336200">
              <w:t>werden</w:t>
            </w:r>
            <w:r w:rsidRPr="00336200">
              <w:t xml:space="preserve"> eingegeben.</w:t>
            </w:r>
          </w:p>
          <w:p w:rsidR="00A521D2" w:rsidRPr="00336200" w:rsidRDefault="00A521D2" w:rsidP="00A521D2">
            <w:pPr>
              <w:pStyle w:val="Listenabsatz"/>
              <w:numPr>
                <w:ilvl w:val="0"/>
                <w:numId w:val="39"/>
              </w:numPr>
            </w:pPr>
            <w:r w:rsidRPr="00336200">
              <w:t>Der Button mit dem Label „Login“ wird geklickt.</w:t>
            </w:r>
          </w:p>
        </w:tc>
      </w:tr>
      <w:tr w:rsidR="00A521D2" w:rsidTr="00CC42A5">
        <w:tc>
          <w:tcPr>
            <w:tcW w:w="2020" w:type="dxa"/>
          </w:tcPr>
          <w:p w:rsidR="00A521D2" w:rsidRPr="00336200" w:rsidRDefault="00A521D2" w:rsidP="00CC42A5">
            <w:r w:rsidRPr="00336200">
              <w:t>Erwartetes Resultat</w:t>
            </w:r>
          </w:p>
        </w:tc>
        <w:tc>
          <w:tcPr>
            <w:tcW w:w="7272" w:type="dxa"/>
          </w:tcPr>
          <w:p w:rsidR="00A521D2" w:rsidRPr="00336200" w:rsidRDefault="00336200" w:rsidP="00CC42A5">
            <w:r w:rsidRPr="00336200">
              <w:t>Der Benutzer wird eingeloggt und gelangt zu der Startseite.</w:t>
            </w:r>
          </w:p>
        </w:tc>
      </w:tr>
    </w:tbl>
    <w:p w:rsidR="00A83C08" w:rsidRDefault="00A83C08" w:rsidP="00A521D2"/>
    <w:tbl>
      <w:tblPr>
        <w:tblStyle w:val="Bbc"/>
        <w:tblW w:w="9292" w:type="dxa"/>
        <w:tblLook w:val="04A0" w:firstRow="1" w:lastRow="0" w:firstColumn="1" w:lastColumn="0" w:noHBand="0" w:noVBand="1"/>
      </w:tblPr>
      <w:tblGrid>
        <w:gridCol w:w="2020"/>
        <w:gridCol w:w="7272"/>
      </w:tblGrid>
      <w:tr w:rsidR="00336200" w:rsidTr="00B15969">
        <w:trPr>
          <w:cnfStyle w:val="100000000000" w:firstRow="1" w:lastRow="0" w:firstColumn="0" w:lastColumn="0" w:oddVBand="0" w:evenVBand="0" w:oddHBand="0" w:evenHBand="0" w:firstRowFirstColumn="0" w:firstRowLastColumn="0" w:lastRowFirstColumn="0" w:lastRowLastColumn="0"/>
        </w:trPr>
        <w:tc>
          <w:tcPr>
            <w:tcW w:w="2020" w:type="dxa"/>
          </w:tcPr>
          <w:p w:rsidR="00336200" w:rsidRDefault="00336200" w:rsidP="00B15969">
            <w:r>
              <w:t>Abschnitt</w:t>
            </w:r>
          </w:p>
        </w:tc>
        <w:tc>
          <w:tcPr>
            <w:tcW w:w="7272" w:type="dxa"/>
          </w:tcPr>
          <w:p w:rsidR="00336200" w:rsidRDefault="00336200" w:rsidP="00B15969">
            <w:r>
              <w:t>Inhalt</w:t>
            </w:r>
          </w:p>
        </w:tc>
      </w:tr>
      <w:tr w:rsidR="00336200" w:rsidRPr="00A521D2" w:rsidTr="00B15969">
        <w:tc>
          <w:tcPr>
            <w:tcW w:w="2020" w:type="dxa"/>
          </w:tcPr>
          <w:p w:rsidR="00336200" w:rsidRPr="00336200" w:rsidRDefault="00336200" w:rsidP="00B15969">
            <w:r w:rsidRPr="00336200">
              <w:t>ID</w:t>
            </w:r>
          </w:p>
        </w:tc>
        <w:tc>
          <w:tcPr>
            <w:tcW w:w="7272" w:type="dxa"/>
          </w:tcPr>
          <w:p w:rsidR="00336200" w:rsidRPr="00336200" w:rsidRDefault="00336200" w:rsidP="00B15969">
            <w:pPr>
              <w:rPr>
                <w:lang w:val="fr-CH"/>
              </w:rPr>
            </w:pPr>
            <w:r>
              <w:rPr>
                <w:noProof/>
                <w:lang w:val="fr-CH"/>
              </w:rPr>
              <w:t>ST-02</w:t>
            </w:r>
          </w:p>
        </w:tc>
      </w:tr>
      <w:tr w:rsidR="00336200" w:rsidTr="00B15969">
        <w:tc>
          <w:tcPr>
            <w:tcW w:w="2020" w:type="dxa"/>
          </w:tcPr>
          <w:p w:rsidR="00336200" w:rsidRPr="00336200" w:rsidRDefault="00336200" w:rsidP="00B15969">
            <w:r w:rsidRPr="00336200">
              <w:t>Anforderungen</w:t>
            </w:r>
          </w:p>
        </w:tc>
        <w:tc>
          <w:tcPr>
            <w:tcW w:w="7272" w:type="dxa"/>
          </w:tcPr>
          <w:p w:rsidR="00336200" w:rsidRPr="00336200" w:rsidRDefault="00432433" w:rsidP="00432433">
            <w:r>
              <w:t>Benutzer kann nur mit korrekten Daten eingeloggt werden</w:t>
            </w:r>
          </w:p>
        </w:tc>
      </w:tr>
      <w:tr w:rsidR="00336200" w:rsidTr="00B15969">
        <w:tc>
          <w:tcPr>
            <w:tcW w:w="2020" w:type="dxa"/>
          </w:tcPr>
          <w:p w:rsidR="00336200" w:rsidRPr="00336200" w:rsidRDefault="00336200" w:rsidP="00B15969">
            <w:r w:rsidRPr="00336200">
              <w:t>Vorbedingungen</w:t>
            </w:r>
          </w:p>
        </w:tc>
        <w:tc>
          <w:tcPr>
            <w:tcW w:w="7272" w:type="dxa"/>
          </w:tcPr>
          <w:p w:rsidR="00336200" w:rsidRPr="00336200" w:rsidRDefault="00336200" w:rsidP="00B15969">
            <w:r w:rsidRPr="00336200">
              <w:t>Keine</w:t>
            </w:r>
          </w:p>
        </w:tc>
      </w:tr>
      <w:tr w:rsidR="00336200" w:rsidRPr="00A521D2" w:rsidTr="00B15969">
        <w:tc>
          <w:tcPr>
            <w:tcW w:w="2020" w:type="dxa"/>
          </w:tcPr>
          <w:p w:rsidR="00336200" w:rsidRPr="00336200" w:rsidRDefault="00336200" w:rsidP="00B15969">
            <w:r w:rsidRPr="00336200">
              <w:t>Ablauf</w:t>
            </w:r>
          </w:p>
        </w:tc>
        <w:tc>
          <w:tcPr>
            <w:tcW w:w="7272" w:type="dxa"/>
          </w:tcPr>
          <w:p w:rsidR="00336200" w:rsidRPr="00336200" w:rsidRDefault="00336200" w:rsidP="00336200">
            <w:pPr>
              <w:pStyle w:val="Listenabsatz"/>
              <w:numPr>
                <w:ilvl w:val="0"/>
                <w:numId w:val="41"/>
              </w:numPr>
            </w:pPr>
            <w:r w:rsidRPr="00336200">
              <w:t>Login Seite wird geöffnet</w:t>
            </w:r>
          </w:p>
          <w:p w:rsidR="00336200" w:rsidRPr="00336200" w:rsidRDefault="00336200" w:rsidP="00336200">
            <w:pPr>
              <w:pStyle w:val="Listenabsatz"/>
              <w:numPr>
                <w:ilvl w:val="0"/>
                <w:numId w:val="41"/>
              </w:numPr>
            </w:pPr>
            <w:r w:rsidRPr="00336200">
              <w:t xml:space="preserve">Der korrekte Benutzername sowie das </w:t>
            </w:r>
            <w:r w:rsidR="009C391E" w:rsidRPr="0007155F">
              <w:rPr>
                <w:b/>
              </w:rPr>
              <w:t>in</w:t>
            </w:r>
            <w:r w:rsidRPr="0007155F">
              <w:rPr>
                <w:b/>
              </w:rPr>
              <w:t>korrekte</w:t>
            </w:r>
            <w:r w:rsidRPr="00336200">
              <w:t xml:space="preserve"> Passwort werden eingegeben.</w:t>
            </w:r>
          </w:p>
          <w:p w:rsidR="00336200" w:rsidRPr="00336200" w:rsidRDefault="00336200" w:rsidP="00336200">
            <w:pPr>
              <w:pStyle w:val="Listenabsatz"/>
              <w:numPr>
                <w:ilvl w:val="0"/>
                <w:numId w:val="41"/>
              </w:numPr>
            </w:pPr>
            <w:r w:rsidRPr="00336200">
              <w:t>Der Button mit dem Label „Login“ wird geklickt.</w:t>
            </w:r>
          </w:p>
        </w:tc>
      </w:tr>
      <w:tr w:rsidR="00336200" w:rsidTr="00B15969">
        <w:tc>
          <w:tcPr>
            <w:tcW w:w="2020" w:type="dxa"/>
          </w:tcPr>
          <w:p w:rsidR="00336200" w:rsidRPr="00336200" w:rsidRDefault="00336200" w:rsidP="00B15969">
            <w:r w:rsidRPr="00336200">
              <w:t>Erwartetes Resultat</w:t>
            </w:r>
          </w:p>
        </w:tc>
        <w:tc>
          <w:tcPr>
            <w:tcW w:w="7272" w:type="dxa"/>
          </w:tcPr>
          <w:p w:rsidR="00336200" w:rsidRPr="00336200" w:rsidRDefault="00336200" w:rsidP="009C391E">
            <w:r w:rsidRPr="00336200">
              <w:t xml:space="preserve">Der Benutzer wird </w:t>
            </w:r>
            <w:r w:rsidR="009C391E">
              <w:t xml:space="preserve">nicht </w:t>
            </w:r>
            <w:r w:rsidRPr="00336200">
              <w:t xml:space="preserve">eingeloggt und </w:t>
            </w:r>
            <w:r w:rsidR="009C391E">
              <w:t>bleibt auf der Login-Seite</w:t>
            </w:r>
            <w:r w:rsidRPr="00336200">
              <w:t>.</w:t>
            </w:r>
            <w:r w:rsidR="009C391E">
              <w:t xml:space="preserve"> Ebenfalls bekommt er eine Alert Meldung, dass das falsche Passwort oder der falsche Benutzername eingegeben wurde.</w:t>
            </w:r>
          </w:p>
        </w:tc>
      </w:tr>
    </w:tbl>
    <w:p w:rsidR="00374DA7" w:rsidRDefault="00374DA7" w:rsidP="00336200"/>
    <w:p w:rsidR="00374DA7" w:rsidRDefault="00374DA7">
      <w:pPr>
        <w:spacing w:after="200"/>
      </w:pPr>
      <w:r>
        <w:br w:type="page"/>
      </w:r>
    </w:p>
    <w:tbl>
      <w:tblPr>
        <w:tblStyle w:val="Bbc"/>
        <w:tblW w:w="9292" w:type="dxa"/>
        <w:tblLook w:val="04A0" w:firstRow="1" w:lastRow="0" w:firstColumn="1" w:lastColumn="0" w:noHBand="0" w:noVBand="1"/>
      </w:tblPr>
      <w:tblGrid>
        <w:gridCol w:w="2020"/>
        <w:gridCol w:w="7272"/>
      </w:tblGrid>
      <w:tr w:rsidR="00374DA7" w:rsidTr="00B15969">
        <w:trPr>
          <w:cnfStyle w:val="100000000000" w:firstRow="1" w:lastRow="0" w:firstColumn="0" w:lastColumn="0" w:oddVBand="0" w:evenVBand="0" w:oddHBand="0" w:evenHBand="0" w:firstRowFirstColumn="0" w:firstRowLastColumn="0" w:lastRowFirstColumn="0" w:lastRowLastColumn="0"/>
        </w:trPr>
        <w:tc>
          <w:tcPr>
            <w:tcW w:w="2020" w:type="dxa"/>
          </w:tcPr>
          <w:p w:rsidR="00374DA7" w:rsidRDefault="00374DA7" w:rsidP="00B15969">
            <w:r>
              <w:lastRenderedPageBreak/>
              <w:t>Abschnitt</w:t>
            </w:r>
          </w:p>
        </w:tc>
        <w:tc>
          <w:tcPr>
            <w:tcW w:w="7272" w:type="dxa"/>
          </w:tcPr>
          <w:p w:rsidR="00374DA7" w:rsidRDefault="00374DA7" w:rsidP="00B15969">
            <w:r>
              <w:t>Inhalt</w:t>
            </w:r>
          </w:p>
        </w:tc>
      </w:tr>
      <w:tr w:rsidR="00374DA7" w:rsidRPr="00A521D2" w:rsidTr="00B15969">
        <w:tc>
          <w:tcPr>
            <w:tcW w:w="2020" w:type="dxa"/>
          </w:tcPr>
          <w:p w:rsidR="00374DA7" w:rsidRPr="00336200" w:rsidRDefault="00374DA7" w:rsidP="00B15969">
            <w:r w:rsidRPr="00336200">
              <w:t>ID</w:t>
            </w:r>
          </w:p>
        </w:tc>
        <w:tc>
          <w:tcPr>
            <w:tcW w:w="7272" w:type="dxa"/>
          </w:tcPr>
          <w:p w:rsidR="00374DA7" w:rsidRPr="00336200" w:rsidRDefault="00374DA7" w:rsidP="00B15969">
            <w:pPr>
              <w:rPr>
                <w:lang w:val="fr-CH"/>
              </w:rPr>
            </w:pPr>
            <w:r>
              <w:rPr>
                <w:noProof/>
                <w:lang w:val="fr-CH"/>
              </w:rPr>
              <w:t>ST-03</w:t>
            </w:r>
          </w:p>
        </w:tc>
      </w:tr>
      <w:tr w:rsidR="00374DA7" w:rsidTr="00B15969">
        <w:tc>
          <w:tcPr>
            <w:tcW w:w="2020" w:type="dxa"/>
          </w:tcPr>
          <w:p w:rsidR="00374DA7" w:rsidRPr="00336200" w:rsidRDefault="00374DA7" w:rsidP="00B15969">
            <w:r w:rsidRPr="00336200">
              <w:t>Anforderungen</w:t>
            </w:r>
          </w:p>
        </w:tc>
        <w:tc>
          <w:tcPr>
            <w:tcW w:w="7272" w:type="dxa"/>
          </w:tcPr>
          <w:p w:rsidR="00374DA7" w:rsidRPr="00336200" w:rsidRDefault="00221C86" w:rsidP="00221C86">
            <w:r>
              <w:t>Benutzer kann nur auf Login und Account-Erstellung Seiten zugreifen wenn ausgeloggt</w:t>
            </w:r>
            <w:r w:rsidR="003F3A27">
              <w:t>.</w:t>
            </w:r>
          </w:p>
        </w:tc>
      </w:tr>
      <w:tr w:rsidR="00374DA7" w:rsidTr="00B15969">
        <w:tc>
          <w:tcPr>
            <w:tcW w:w="2020" w:type="dxa"/>
          </w:tcPr>
          <w:p w:rsidR="00374DA7" w:rsidRPr="00336200" w:rsidRDefault="00374DA7" w:rsidP="00B15969">
            <w:r w:rsidRPr="00336200">
              <w:t>Vorbedingungen</w:t>
            </w:r>
          </w:p>
        </w:tc>
        <w:tc>
          <w:tcPr>
            <w:tcW w:w="7272" w:type="dxa"/>
          </w:tcPr>
          <w:p w:rsidR="00374DA7" w:rsidRPr="00336200" w:rsidRDefault="00374DA7" w:rsidP="00B15969">
            <w:r>
              <w:t xml:space="preserve">Es ist kein Forhonor-Benutzer eingeloggt auf dem Testcomputer. </w:t>
            </w:r>
          </w:p>
        </w:tc>
      </w:tr>
      <w:tr w:rsidR="00374DA7" w:rsidRPr="00A521D2" w:rsidTr="00B15969">
        <w:tc>
          <w:tcPr>
            <w:tcW w:w="2020" w:type="dxa"/>
          </w:tcPr>
          <w:p w:rsidR="00374DA7" w:rsidRPr="00336200" w:rsidRDefault="00374DA7" w:rsidP="00B15969">
            <w:r w:rsidRPr="00336200">
              <w:t>Ablauf</w:t>
            </w:r>
          </w:p>
        </w:tc>
        <w:tc>
          <w:tcPr>
            <w:tcW w:w="7272" w:type="dxa"/>
          </w:tcPr>
          <w:p w:rsidR="00374DA7" w:rsidRPr="00336200" w:rsidRDefault="00CF2141" w:rsidP="00374DA7">
            <w:pPr>
              <w:pStyle w:val="Listenabsatz"/>
              <w:numPr>
                <w:ilvl w:val="0"/>
                <w:numId w:val="42"/>
              </w:numPr>
            </w:pPr>
            <w:r>
              <w:t>Die Forhonor Seite wird aufgerufen</w:t>
            </w:r>
          </w:p>
          <w:p w:rsidR="00374DA7" w:rsidRPr="00336200" w:rsidRDefault="000113BA" w:rsidP="00374DA7">
            <w:pPr>
              <w:pStyle w:val="Listenabsatz"/>
              <w:numPr>
                <w:ilvl w:val="0"/>
                <w:numId w:val="42"/>
              </w:numPr>
            </w:pPr>
            <w:r>
              <w:t>Der Benutzer wird zur Login S</w:t>
            </w:r>
            <w:r w:rsidR="00CF2141">
              <w:t>eite weitergeleitet</w:t>
            </w:r>
          </w:p>
          <w:p w:rsidR="00374DA7" w:rsidRDefault="00CF2141" w:rsidP="00374DA7">
            <w:pPr>
              <w:pStyle w:val="Listenabsatz"/>
              <w:numPr>
                <w:ilvl w:val="0"/>
                <w:numId w:val="42"/>
              </w:numPr>
            </w:pPr>
            <w:r>
              <w:t>Der Benutzer verändert die URL zum Beispiel zu /Fighter/Create</w:t>
            </w:r>
          </w:p>
          <w:p w:rsidR="00CF2141" w:rsidRPr="00336200" w:rsidRDefault="00CF2141" w:rsidP="00CF2141">
            <w:pPr>
              <w:pStyle w:val="Listenabsatz"/>
            </w:pPr>
          </w:p>
        </w:tc>
      </w:tr>
      <w:tr w:rsidR="00374DA7" w:rsidTr="00B15969">
        <w:tc>
          <w:tcPr>
            <w:tcW w:w="2020" w:type="dxa"/>
          </w:tcPr>
          <w:p w:rsidR="00374DA7" w:rsidRPr="00336200" w:rsidRDefault="00374DA7" w:rsidP="00B15969">
            <w:r w:rsidRPr="00336200">
              <w:t>Erwartetes Resultat</w:t>
            </w:r>
          </w:p>
        </w:tc>
        <w:tc>
          <w:tcPr>
            <w:tcW w:w="7272" w:type="dxa"/>
          </w:tcPr>
          <w:p w:rsidR="00374DA7" w:rsidRPr="00336200" w:rsidRDefault="00CF2141" w:rsidP="00477706">
            <w:r>
              <w:t>Der Benutzer kommt nicht zur Fightererstellung</w:t>
            </w:r>
            <w:r w:rsidR="00477706">
              <w:t xml:space="preserve"> </w:t>
            </w:r>
            <w:r w:rsidR="00EB47D5">
              <w:t>Seite,</w:t>
            </w:r>
            <w:r>
              <w:t xml:space="preserve"> sondern zur </w:t>
            </w:r>
            <w:r w:rsidR="00477706">
              <w:t>Login Seite</w:t>
            </w:r>
            <w:r>
              <w:t xml:space="preserve">. </w:t>
            </w:r>
          </w:p>
        </w:tc>
      </w:tr>
    </w:tbl>
    <w:p w:rsidR="00374DA7" w:rsidRDefault="00374DA7" w:rsidP="00336200"/>
    <w:tbl>
      <w:tblPr>
        <w:tblStyle w:val="Bbc"/>
        <w:tblW w:w="9292" w:type="dxa"/>
        <w:tblLook w:val="04A0" w:firstRow="1" w:lastRow="0" w:firstColumn="1" w:lastColumn="0" w:noHBand="0" w:noVBand="1"/>
      </w:tblPr>
      <w:tblGrid>
        <w:gridCol w:w="2020"/>
        <w:gridCol w:w="7272"/>
      </w:tblGrid>
      <w:tr w:rsidR="00387C90" w:rsidTr="00B15969">
        <w:trPr>
          <w:cnfStyle w:val="100000000000" w:firstRow="1" w:lastRow="0" w:firstColumn="0" w:lastColumn="0" w:oddVBand="0" w:evenVBand="0" w:oddHBand="0" w:evenHBand="0" w:firstRowFirstColumn="0" w:firstRowLastColumn="0" w:lastRowFirstColumn="0" w:lastRowLastColumn="0"/>
        </w:trPr>
        <w:tc>
          <w:tcPr>
            <w:tcW w:w="2020" w:type="dxa"/>
          </w:tcPr>
          <w:p w:rsidR="00387C90" w:rsidRDefault="00387C90" w:rsidP="00B15969">
            <w:r>
              <w:t>Abschnitt</w:t>
            </w:r>
          </w:p>
        </w:tc>
        <w:tc>
          <w:tcPr>
            <w:tcW w:w="7272" w:type="dxa"/>
          </w:tcPr>
          <w:p w:rsidR="00387C90" w:rsidRDefault="00387C90" w:rsidP="00B15969">
            <w:r>
              <w:t>Inhalt</w:t>
            </w:r>
          </w:p>
        </w:tc>
      </w:tr>
      <w:tr w:rsidR="00387C90" w:rsidRPr="00A521D2" w:rsidTr="00B15969">
        <w:tc>
          <w:tcPr>
            <w:tcW w:w="2020" w:type="dxa"/>
          </w:tcPr>
          <w:p w:rsidR="00387C90" w:rsidRPr="00336200" w:rsidRDefault="00387C90" w:rsidP="00B15969">
            <w:r w:rsidRPr="00336200">
              <w:t>ID</w:t>
            </w:r>
          </w:p>
        </w:tc>
        <w:tc>
          <w:tcPr>
            <w:tcW w:w="7272" w:type="dxa"/>
          </w:tcPr>
          <w:p w:rsidR="00387C90" w:rsidRPr="00336200" w:rsidRDefault="00387C90" w:rsidP="00B15969">
            <w:pPr>
              <w:rPr>
                <w:lang w:val="fr-CH"/>
              </w:rPr>
            </w:pPr>
            <w:r>
              <w:rPr>
                <w:noProof/>
                <w:lang w:val="fr-CH"/>
              </w:rPr>
              <w:t>ST-04</w:t>
            </w:r>
          </w:p>
        </w:tc>
      </w:tr>
      <w:tr w:rsidR="00387C90" w:rsidTr="00B15969">
        <w:tc>
          <w:tcPr>
            <w:tcW w:w="2020" w:type="dxa"/>
          </w:tcPr>
          <w:p w:rsidR="00387C90" w:rsidRPr="00336200" w:rsidRDefault="00387C90" w:rsidP="00B15969">
            <w:r w:rsidRPr="00336200">
              <w:t>Anforderungen</w:t>
            </w:r>
          </w:p>
        </w:tc>
        <w:tc>
          <w:tcPr>
            <w:tcW w:w="7272" w:type="dxa"/>
          </w:tcPr>
          <w:p w:rsidR="00387C90" w:rsidRPr="00336200" w:rsidRDefault="00387C90" w:rsidP="00B15969">
            <w:r>
              <w:t>US-1</w:t>
            </w:r>
          </w:p>
        </w:tc>
      </w:tr>
      <w:tr w:rsidR="00387C90" w:rsidTr="00B15969">
        <w:tc>
          <w:tcPr>
            <w:tcW w:w="2020" w:type="dxa"/>
          </w:tcPr>
          <w:p w:rsidR="00387C90" w:rsidRPr="00336200" w:rsidRDefault="00387C90" w:rsidP="00B15969">
            <w:r w:rsidRPr="00336200">
              <w:t>Vorbedingungen</w:t>
            </w:r>
          </w:p>
        </w:tc>
        <w:tc>
          <w:tcPr>
            <w:tcW w:w="7272" w:type="dxa"/>
          </w:tcPr>
          <w:p w:rsidR="00387C90" w:rsidRPr="00336200" w:rsidRDefault="00387C90" w:rsidP="00387C90">
            <w:r>
              <w:t>Es ist kein Login mit dem zu erstellenden Benutzernamen in der Datenbank vorhanden.</w:t>
            </w:r>
            <w:r>
              <w:t xml:space="preserve"> </w:t>
            </w:r>
          </w:p>
        </w:tc>
      </w:tr>
      <w:tr w:rsidR="00387C90" w:rsidRPr="00A521D2" w:rsidTr="00B15969">
        <w:tc>
          <w:tcPr>
            <w:tcW w:w="2020" w:type="dxa"/>
          </w:tcPr>
          <w:p w:rsidR="00387C90" w:rsidRPr="00336200" w:rsidRDefault="00387C90" w:rsidP="00B15969">
            <w:r w:rsidRPr="00336200">
              <w:t>Ablauf</w:t>
            </w:r>
          </w:p>
        </w:tc>
        <w:tc>
          <w:tcPr>
            <w:tcW w:w="7272" w:type="dxa"/>
          </w:tcPr>
          <w:p w:rsidR="00387C90" w:rsidRPr="00336200" w:rsidRDefault="00387C90" w:rsidP="00387C90">
            <w:pPr>
              <w:pStyle w:val="Listenabsatz"/>
              <w:numPr>
                <w:ilvl w:val="0"/>
                <w:numId w:val="43"/>
              </w:numPr>
            </w:pPr>
            <w:r w:rsidRPr="00336200">
              <w:t>Login Seite wird geöffnet</w:t>
            </w:r>
          </w:p>
          <w:p w:rsidR="00387C90" w:rsidRPr="00336200" w:rsidRDefault="00387C90" w:rsidP="00387C90">
            <w:pPr>
              <w:pStyle w:val="Listenabsatz"/>
              <w:numPr>
                <w:ilvl w:val="0"/>
                <w:numId w:val="43"/>
              </w:numPr>
            </w:pPr>
            <w:r>
              <w:t xml:space="preserve">Der Benutzer </w:t>
            </w:r>
            <w:r>
              <w:t>klickt auf den «create an account» Link und gelangt zur Registrieren Seite</w:t>
            </w:r>
          </w:p>
          <w:p w:rsidR="00387C90" w:rsidRDefault="00387C90" w:rsidP="00387C90">
            <w:pPr>
              <w:pStyle w:val="Listenabsatz"/>
              <w:numPr>
                <w:ilvl w:val="0"/>
                <w:numId w:val="43"/>
              </w:numPr>
            </w:pPr>
            <w:r>
              <w:t>Der Benutzer gibt seine Login Daten ein und klickt auf «sign up»</w:t>
            </w:r>
          </w:p>
          <w:p w:rsidR="00387C90" w:rsidRPr="00336200" w:rsidRDefault="00387C90" w:rsidP="00B15969">
            <w:pPr>
              <w:pStyle w:val="Listenabsatz"/>
            </w:pPr>
          </w:p>
        </w:tc>
      </w:tr>
      <w:tr w:rsidR="00387C90" w:rsidTr="00B15969">
        <w:tc>
          <w:tcPr>
            <w:tcW w:w="2020" w:type="dxa"/>
          </w:tcPr>
          <w:p w:rsidR="00387C90" w:rsidRPr="00336200" w:rsidRDefault="00387C90" w:rsidP="00B15969">
            <w:r w:rsidRPr="00336200">
              <w:t>Erwartetes Resultat</w:t>
            </w:r>
          </w:p>
        </w:tc>
        <w:tc>
          <w:tcPr>
            <w:tcW w:w="7272" w:type="dxa"/>
          </w:tcPr>
          <w:p w:rsidR="00387C90" w:rsidRPr="00336200" w:rsidRDefault="00387C90" w:rsidP="00B15969">
            <w:r>
              <w:t>Das Login wird für den Benutzer erstellt und er wird automatisch angemeldet.</w:t>
            </w:r>
          </w:p>
        </w:tc>
      </w:tr>
    </w:tbl>
    <w:p w:rsidR="00387C90" w:rsidRDefault="00387C90" w:rsidP="00336200"/>
    <w:tbl>
      <w:tblPr>
        <w:tblStyle w:val="Bbc"/>
        <w:tblW w:w="9292" w:type="dxa"/>
        <w:tblLook w:val="04A0" w:firstRow="1" w:lastRow="0" w:firstColumn="1" w:lastColumn="0" w:noHBand="0" w:noVBand="1"/>
      </w:tblPr>
      <w:tblGrid>
        <w:gridCol w:w="2020"/>
        <w:gridCol w:w="7272"/>
      </w:tblGrid>
      <w:tr w:rsidR="0099337A" w:rsidTr="00B15969">
        <w:trPr>
          <w:cnfStyle w:val="100000000000" w:firstRow="1" w:lastRow="0" w:firstColumn="0" w:lastColumn="0" w:oddVBand="0" w:evenVBand="0" w:oddHBand="0" w:evenHBand="0" w:firstRowFirstColumn="0" w:firstRowLastColumn="0" w:lastRowFirstColumn="0" w:lastRowLastColumn="0"/>
        </w:trPr>
        <w:tc>
          <w:tcPr>
            <w:tcW w:w="2020" w:type="dxa"/>
          </w:tcPr>
          <w:p w:rsidR="0099337A" w:rsidRDefault="0099337A" w:rsidP="00B15969">
            <w:r>
              <w:t>Abschnitt</w:t>
            </w:r>
          </w:p>
        </w:tc>
        <w:tc>
          <w:tcPr>
            <w:tcW w:w="7272" w:type="dxa"/>
          </w:tcPr>
          <w:p w:rsidR="0099337A" w:rsidRDefault="0099337A" w:rsidP="00B15969">
            <w:r>
              <w:t>Inhalt</w:t>
            </w:r>
          </w:p>
        </w:tc>
      </w:tr>
      <w:tr w:rsidR="0099337A" w:rsidRPr="00A521D2" w:rsidTr="00B15969">
        <w:tc>
          <w:tcPr>
            <w:tcW w:w="2020" w:type="dxa"/>
          </w:tcPr>
          <w:p w:rsidR="0099337A" w:rsidRPr="00336200" w:rsidRDefault="0099337A" w:rsidP="00B15969">
            <w:r w:rsidRPr="00336200">
              <w:t>ID</w:t>
            </w:r>
          </w:p>
        </w:tc>
        <w:tc>
          <w:tcPr>
            <w:tcW w:w="7272" w:type="dxa"/>
          </w:tcPr>
          <w:p w:rsidR="0099337A" w:rsidRPr="00336200" w:rsidRDefault="004563D1" w:rsidP="00B15969">
            <w:pPr>
              <w:rPr>
                <w:lang w:val="fr-CH"/>
              </w:rPr>
            </w:pPr>
            <w:r>
              <w:rPr>
                <w:noProof/>
                <w:lang w:val="fr-CH"/>
              </w:rPr>
              <w:t>ST-05</w:t>
            </w:r>
          </w:p>
        </w:tc>
      </w:tr>
      <w:tr w:rsidR="0099337A" w:rsidTr="00B15969">
        <w:tc>
          <w:tcPr>
            <w:tcW w:w="2020" w:type="dxa"/>
          </w:tcPr>
          <w:p w:rsidR="0099337A" w:rsidRPr="00336200" w:rsidRDefault="0099337A" w:rsidP="00B15969">
            <w:r w:rsidRPr="00336200">
              <w:t>Anforderungen</w:t>
            </w:r>
          </w:p>
        </w:tc>
        <w:tc>
          <w:tcPr>
            <w:tcW w:w="7272" w:type="dxa"/>
          </w:tcPr>
          <w:p w:rsidR="0099337A" w:rsidRPr="00336200" w:rsidRDefault="0099337A" w:rsidP="00B15969">
            <w:r>
              <w:t>US-3</w:t>
            </w:r>
          </w:p>
        </w:tc>
      </w:tr>
      <w:tr w:rsidR="0099337A" w:rsidTr="00B15969">
        <w:tc>
          <w:tcPr>
            <w:tcW w:w="2020" w:type="dxa"/>
          </w:tcPr>
          <w:p w:rsidR="0099337A" w:rsidRPr="00336200" w:rsidRDefault="0099337A" w:rsidP="00B15969">
            <w:r w:rsidRPr="00336200">
              <w:t>Vorbedingungen</w:t>
            </w:r>
          </w:p>
        </w:tc>
        <w:tc>
          <w:tcPr>
            <w:tcW w:w="7272" w:type="dxa"/>
          </w:tcPr>
          <w:p w:rsidR="0099337A" w:rsidRPr="00336200" w:rsidRDefault="0099337A" w:rsidP="00B15969">
            <w:r>
              <w:t>Der Benutzer ist eingeloggt</w:t>
            </w:r>
            <w:r w:rsidR="00A345FE">
              <w:t>, hat aber noch keinen Fighter</w:t>
            </w:r>
          </w:p>
        </w:tc>
      </w:tr>
      <w:tr w:rsidR="0099337A" w:rsidRPr="00A521D2" w:rsidTr="00B15969">
        <w:tc>
          <w:tcPr>
            <w:tcW w:w="2020" w:type="dxa"/>
          </w:tcPr>
          <w:p w:rsidR="0099337A" w:rsidRPr="00336200" w:rsidRDefault="0099337A" w:rsidP="00B15969">
            <w:r w:rsidRPr="00336200">
              <w:t>Ablauf</w:t>
            </w:r>
          </w:p>
        </w:tc>
        <w:tc>
          <w:tcPr>
            <w:tcW w:w="7272" w:type="dxa"/>
          </w:tcPr>
          <w:p w:rsidR="0099337A" w:rsidRPr="00336200" w:rsidRDefault="0099337A" w:rsidP="0099337A">
            <w:pPr>
              <w:pStyle w:val="Listenabsatz"/>
              <w:numPr>
                <w:ilvl w:val="0"/>
                <w:numId w:val="44"/>
              </w:numPr>
            </w:pPr>
            <w:r>
              <w:t xml:space="preserve">Der Benutzer </w:t>
            </w:r>
            <w:r w:rsidR="00A345FE">
              <w:t>navigiert zur Fighter Seite (via Link oder Button in Header)</w:t>
            </w:r>
          </w:p>
          <w:p w:rsidR="00D65177" w:rsidRDefault="00D65177" w:rsidP="0099337A">
            <w:pPr>
              <w:pStyle w:val="Listenabsatz"/>
              <w:numPr>
                <w:ilvl w:val="0"/>
                <w:numId w:val="44"/>
              </w:numPr>
            </w:pPr>
            <w:r>
              <w:t>Der Benutzer wählt eine der verfügbaren Klassen aus.</w:t>
            </w:r>
          </w:p>
          <w:p w:rsidR="00BC408F" w:rsidRDefault="00BC408F" w:rsidP="0099337A">
            <w:pPr>
              <w:pStyle w:val="Listenabsatz"/>
              <w:numPr>
                <w:ilvl w:val="0"/>
                <w:numId w:val="44"/>
              </w:numPr>
            </w:pPr>
            <w:r>
              <w:t>Der Benutzer gibt dem Fighter einen Namen (max. 30 Zeichen) und kann die drei Punkte, die er hat, auf die Fähigkeiten seines Fighters verteilen.</w:t>
            </w:r>
          </w:p>
          <w:p w:rsidR="0099337A" w:rsidRDefault="00BC408F" w:rsidP="0099337A">
            <w:pPr>
              <w:pStyle w:val="Listenabsatz"/>
              <w:numPr>
                <w:ilvl w:val="0"/>
                <w:numId w:val="44"/>
              </w:numPr>
            </w:pPr>
            <w:r>
              <w:t>Der Benutzer klickt auf «</w:t>
            </w:r>
            <w:r w:rsidR="00AE6736">
              <w:t>Create Fighter</w:t>
            </w:r>
            <w:r>
              <w:t xml:space="preserve">» </w:t>
            </w:r>
          </w:p>
          <w:p w:rsidR="0099337A" w:rsidRPr="00336200" w:rsidRDefault="0099337A" w:rsidP="00B15969">
            <w:pPr>
              <w:pStyle w:val="Listenabsatz"/>
            </w:pPr>
          </w:p>
        </w:tc>
      </w:tr>
      <w:tr w:rsidR="0099337A" w:rsidTr="00B15969">
        <w:tc>
          <w:tcPr>
            <w:tcW w:w="2020" w:type="dxa"/>
          </w:tcPr>
          <w:p w:rsidR="0099337A" w:rsidRPr="00336200" w:rsidRDefault="0099337A" w:rsidP="00B15969">
            <w:r w:rsidRPr="00336200">
              <w:t>Erwartetes Resultat</w:t>
            </w:r>
          </w:p>
        </w:tc>
        <w:tc>
          <w:tcPr>
            <w:tcW w:w="7272" w:type="dxa"/>
          </w:tcPr>
          <w:p w:rsidR="0099337A" w:rsidRPr="00336200" w:rsidRDefault="00F10F0E" w:rsidP="00F10F0E">
            <w:r>
              <w:t>Der Fighter wird erstellt und der Benutzer wird zur Titelseite weitergeleitet.</w:t>
            </w:r>
          </w:p>
        </w:tc>
      </w:tr>
    </w:tbl>
    <w:p w:rsidR="0099337A" w:rsidRDefault="0099337A" w:rsidP="00336200"/>
    <w:tbl>
      <w:tblPr>
        <w:tblStyle w:val="Bbc"/>
        <w:tblW w:w="9292" w:type="dxa"/>
        <w:tblLook w:val="04A0" w:firstRow="1" w:lastRow="0" w:firstColumn="1" w:lastColumn="0" w:noHBand="0" w:noVBand="1"/>
      </w:tblPr>
      <w:tblGrid>
        <w:gridCol w:w="2020"/>
        <w:gridCol w:w="7272"/>
      </w:tblGrid>
      <w:tr w:rsidR="009B4E0F" w:rsidTr="00B15969">
        <w:trPr>
          <w:cnfStyle w:val="100000000000" w:firstRow="1" w:lastRow="0" w:firstColumn="0" w:lastColumn="0" w:oddVBand="0" w:evenVBand="0" w:oddHBand="0" w:evenHBand="0" w:firstRowFirstColumn="0" w:firstRowLastColumn="0" w:lastRowFirstColumn="0" w:lastRowLastColumn="0"/>
        </w:trPr>
        <w:tc>
          <w:tcPr>
            <w:tcW w:w="2020" w:type="dxa"/>
          </w:tcPr>
          <w:p w:rsidR="009B4E0F" w:rsidRDefault="009B4E0F" w:rsidP="00B15969">
            <w:r>
              <w:t>Abschnitt</w:t>
            </w:r>
          </w:p>
        </w:tc>
        <w:tc>
          <w:tcPr>
            <w:tcW w:w="7272" w:type="dxa"/>
          </w:tcPr>
          <w:p w:rsidR="009B4E0F" w:rsidRDefault="009B4E0F" w:rsidP="00B15969">
            <w:r>
              <w:t>Inhalt</w:t>
            </w:r>
          </w:p>
        </w:tc>
      </w:tr>
      <w:tr w:rsidR="009B4E0F" w:rsidRPr="00A521D2" w:rsidTr="00B15969">
        <w:tc>
          <w:tcPr>
            <w:tcW w:w="2020" w:type="dxa"/>
          </w:tcPr>
          <w:p w:rsidR="009B4E0F" w:rsidRPr="00336200" w:rsidRDefault="009B4E0F" w:rsidP="00B15969">
            <w:r w:rsidRPr="00336200">
              <w:t>ID</w:t>
            </w:r>
          </w:p>
        </w:tc>
        <w:tc>
          <w:tcPr>
            <w:tcW w:w="7272" w:type="dxa"/>
          </w:tcPr>
          <w:p w:rsidR="009B4E0F" w:rsidRPr="00336200" w:rsidRDefault="004563D1" w:rsidP="00B15969">
            <w:pPr>
              <w:rPr>
                <w:lang w:val="fr-CH"/>
              </w:rPr>
            </w:pPr>
            <w:r>
              <w:rPr>
                <w:noProof/>
                <w:lang w:val="fr-CH"/>
              </w:rPr>
              <w:t>ST-06</w:t>
            </w:r>
          </w:p>
        </w:tc>
      </w:tr>
      <w:tr w:rsidR="009B4E0F" w:rsidTr="00B15969">
        <w:tc>
          <w:tcPr>
            <w:tcW w:w="2020" w:type="dxa"/>
          </w:tcPr>
          <w:p w:rsidR="009B4E0F" w:rsidRPr="00336200" w:rsidRDefault="009B4E0F" w:rsidP="00B15969">
            <w:r w:rsidRPr="00336200">
              <w:t>Anforderungen</w:t>
            </w:r>
          </w:p>
        </w:tc>
        <w:tc>
          <w:tcPr>
            <w:tcW w:w="7272" w:type="dxa"/>
          </w:tcPr>
          <w:p w:rsidR="009B4E0F" w:rsidRPr="00336200" w:rsidRDefault="0094099E" w:rsidP="00B15969">
            <w:r>
              <w:t>US-4</w:t>
            </w:r>
          </w:p>
        </w:tc>
      </w:tr>
      <w:tr w:rsidR="009B4E0F" w:rsidTr="00B15969">
        <w:tc>
          <w:tcPr>
            <w:tcW w:w="2020" w:type="dxa"/>
          </w:tcPr>
          <w:p w:rsidR="009B4E0F" w:rsidRPr="00336200" w:rsidRDefault="009B4E0F" w:rsidP="00B15969">
            <w:r w:rsidRPr="00336200">
              <w:t>Vorbedingungen</w:t>
            </w:r>
          </w:p>
        </w:tc>
        <w:tc>
          <w:tcPr>
            <w:tcW w:w="7272" w:type="dxa"/>
          </w:tcPr>
          <w:p w:rsidR="009B4E0F" w:rsidRPr="00336200" w:rsidRDefault="009B4E0F" w:rsidP="009B4E0F">
            <w:r>
              <w:t>Der Benutzer ist eingeloggt</w:t>
            </w:r>
            <w:r>
              <w:t xml:space="preserve"> und</w:t>
            </w:r>
            <w:r>
              <w:t xml:space="preserve"> hat</w:t>
            </w:r>
            <w:r>
              <w:t xml:space="preserve"> </w:t>
            </w:r>
            <w:r>
              <w:t>einen Fighter</w:t>
            </w:r>
            <w:r>
              <w:t xml:space="preserve"> erstellt</w:t>
            </w:r>
          </w:p>
        </w:tc>
      </w:tr>
      <w:tr w:rsidR="009B4E0F" w:rsidRPr="00A521D2" w:rsidTr="00B15969">
        <w:tc>
          <w:tcPr>
            <w:tcW w:w="2020" w:type="dxa"/>
          </w:tcPr>
          <w:p w:rsidR="009B4E0F" w:rsidRPr="00336200" w:rsidRDefault="009B4E0F" w:rsidP="00B15969">
            <w:r w:rsidRPr="00336200">
              <w:t>Ablauf</w:t>
            </w:r>
          </w:p>
        </w:tc>
        <w:tc>
          <w:tcPr>
            <w:tcW w:w="7272" w:type="dxa"/>
          </w:tcPr>
          <w:p w:rsidR="009B4E0F" w:rsidRPr="00336200" w:rsidRDefault="009B4E0F" w:rsidP="009B4E0F">
            <w:pPr>
              <w:pStyle w:val="Listenabsatz"/>
              <w:numPr>
                <w:ilvl w:val="0"/>
                <w:numId w:val="45"/>
              </w:numPr>
            </w:pPr>
            <w:r>
              <w:t>Der Benutzer navigiert zur Fighter Seite (via Link oder Button in Header)</w:t>
            </w:r>
          </w:p>
          <w:p w:rsidR="009B4E0F" w:rsidRDefault="009B4E0F" w:rsidP="009B4E0F">
            <w:pPr>
              <w:pStyle w:val="Listenabsatz"/>
              <w:numPr>
                <w:ilvl w:val="0"/>
                <w:numId w:val="45"/>
              </w:numPr>
            </w:pPr>
            <w:r>
              <w:t xml:space="preserve">Der </w:t>
            </w:r>
            <w:r w:rsidR="007718EA">
              <w:t>Benutzer ändert den Namen.</w:t>
            </w:r>
          </w:p>
          <w:p w:rsidR="009B4E0F" w:rsidRDefault="009B4E0F" w:rsidP="009B4E0F">
            <w:pPr>
              <w:pStyle w:val="Listenabsatz"/>
              <w:numPr>
                <w:ilvl w:val="0"/>
                <w:numId w:val="45"/>
              </w:numPr>
            </w:pPr>
            <w:r>
              <w:t>Der Benutzer klickt auf «</w:t>
            </w:r>
            <w:r w:rsidR="007718EA">
              <w:t>Save</w:t>
            </w:r>
            <w:r>
              <w:t xml:space="preserve">» </w:t>
            </w:r>
          </w:p>
          <w:p w:rsidR="009B4E0F" w:rsidRPr="00336200" w:rsidRDefault="009B4E0F" w:rsidP="00B15969">
            <w:pPr>
              <w:pStyle w:val="Listenabsatz"/>
            </w:pPr>
          </w:p>
        </w:tc>
      </w:tr>
      <w:tr w:rsidR="009B4E0F" w:rsidTr="00B15969">
        <w:tc>
          <w:tcPr>
            <w:tcW w:w="2020" w:type="dxa"/>
          </w:tcPr>
          <w:p w:rsidR="009B4E0F" w:rsidRPr="00336200" w:rsidRDefault="009B4E0F" w:rsidP="00B15969">
            <w:r w:rsidRPr="00336200">
              <w:t>Erwartetes Resultat</w:t>
            </w:r>
          </w:p>
        </w:tc>
        <w:tc>
          <w:tcPr>
            <w:tcW w:w="7272" w:type="dxa"/>
          </w:tcPr>
          <w:p w:rsidR="009B4E0F" w:rsidRPr="00336200" w:rsidRDefault="009B4E0F" w:rsidP="007718EA">
            <w:r>
              <w:t xml:space="preserve">Der Fighter wird </w:t>
            </w:r>
            <w:r w:rsidR="007718EA">
              <w:t xml:space="preserve">geändert </w:t>
            </w:r>
            <w:r>
              <w:t>und der Benutzer wird zur Titelseite weitergeleitet.</w:t>
            </w:r>
            <w:r w:rsidR="007718EA">
              <w:t xml:space="preserve"> </w:t>
            </w:r>
            <w:r w:rsidR="0030782D">
              <w:t>Beim erneuten öffnen der Bearbeitungsseite ist der Name nun angepasst.</w:t>
            </w:r>
          </w:p>
        </w:tc>
      </w:tr>
    </w:tbl>
    <w:p w:rsidR="009B4E0F" w:rsidRDefault="009B4E0F" w:rsidP="00336200"/>
    <w:tbl>
      <w:tblPr>
        <w:tblStyle w:val="Bbc"/>
        <w:tblW w:w="9292" w:type="dxa"/>
        <w:tblLook w:val="04A0" w:firstRow="1" w:lastRow="0" w:firstColumn="1" w:lastColumn="0" w:noHBand="0" w:noVBand="1"/>
      </w:tblPr>
      <w:tblGrid>
        <w:gridCol w:w="2020"/>
        <w:gridCol w:w="7272"/>
      </w:tblGrid>
      <w:tr w:rsidR="0094099E" w:rsidTr="00B15969">
        <w:trPr>
          <w:cnfStyle w:val="100000000000" w:firstRow="1" w:lastRow="0" w:firstColumn="0" w:lastColumn="0" w:oddVBand="0" w:evenVBand="0" w:oddHBand="0" w:evenHBand="0" w:firstRowFirstColumn="0" w:firstRowLastColumn="0" w:lastRowFirstColumn="0" w:lastRowLastColumn="0"/>
        </w:trPr>
        <w:tc>
          <w:tcPr>
            <w:tcW w:w="2020" w:type="dxa"/>
          </w:tcPr>
          <w:p w:rsidR="0094099E" w:rsidRDefault="0094099E" w:rsidP="00B15969">
            <w:r>
              <w:t>Abschnitt</w:t>
            </w:r>
          </w:p>
        </w:tc>
        <w:tc>
          <w:tcPr>
            <w:tcW w:w="7272" w:type="dxa"/>
          </w:tcPr>
          <w:p w:rsidR="0094099E" w:rsidRDefault="0094099E" w:rsidP="00B15969">
            <w:r>
              <w:t>Inhalt</w:t>
            </w:r>
          </w:p>
        </w:tc>
      </w:tr>
      <w:tr w:rsidR="0094099E" w:rsidRPr="00A521D2" w:rsidTr="00B15969">
        <w:tc>
          <w:tcPr>
            <w:tcW w:w="2020" w:type="dxa"/>
          </w:tcPr>
          <w:p w:rsidR="0094099E" w:rsidRPr="00336200" w:rsidRDefault="0094099E" w:rsidP="00B15969">
            <w:r w:rsidRPr="00336200">
              <w:t>ID</w:t>
            </w:r>
          </w:p>
        </w:tc>
        <w:tc>
          <w:tcPr>
            <w:tcW w:w="7272" w:type="dxa"/>
          </w:tcPr>
          <w:p w:rsidR="0094099E" w:rsidRPr="00336200" w:rsidRDefault="004563D1" w:rsidP="00B15969">
            <w:pPr>
              <w:rPr>
                <w:lang w:val="fr-CH"/>
              </w:rPr>
            </w:pPr>
            <w:r>
              <w:rPr>
                <w:noProof/>
                <w:lang w:val="fr-CH"/>
              </w:rPr>
              <w:t>ST-07</w:t>
            </w:r>
          </w:p>
        </w:tc>
      </w:tr>
      <w:tr w:rsidR="0094099E" w:rsidTr="00B15969">
        <w:tc>
          <w:tcPr>
            <w:tcW w:w="2020" w:type="dxa"/>
          </w:tcPr>
          <w:p w:rsidR="0094099E" w:rsidRPr="00336200" w:rsidRDefault="0094099E" w:rsidP="00B15969">
            <w:r w:rsidRPr="00336200">
              <w:t>Anforderungen</w:t>
            </w:r>
          </w:p>
        </w:tc>
        <w:tc>
          <w:tcPr>
            <w:tcW w:w="7272" w:type="dxa"/>
          </w:tcPr>
          <w:p w:rsidR="0094099E" w:rsidRPr="00336200" w:rsidRDefault="0094099E" w:rsidP="00B15969">
            <w:r>
              <w:t>US-5</w:t>
            </w:r>
          </w:p>
        </w:tc>
      </w:tr>
      <w:tr w:rsidR="0094099E" w:rsidTr="00B15969">
        <w:tc>
          <w:tcPr>
            <w:tcW w:w="2020" w:type="dxa"/>
          </w:tcPr>
          <w:p w:rsidR="0094099E" w:rsidRPr="00336200" w:rsidRDefault="0094099E" w:rsidP="00B15969">
            <w:r w:rsidRPr="00336200">
              <w:t>Vorbedingungen</w:t>
            </w:r>
          </w:p>
        </w:tc>
        <w:tc>
          <w:tcPr>
            <w:tcW w:w="7272" w:type="dxa"/>
          </w:tcPr>
          <w:p w:rsidR="0094099E" w:rsidRPr="00336200" w:rsidRDefault="0094099E" w:rsidP="0094099E">
            <w:r>
              <w:t>Der Benutzer ist eingeloggt und hat einen Fighter erstellt</w:t>
            </w:r>
            <w:r>
              <w:t xml:space="preserve"> </w:t>
            </w:r>
          </w:p>
        </w:tc>
      </w:tr>
      <w:tr w:rsidR="0094099E" w:rsidRPr="00A521D2" w:rsidTr="00B15969">
        <w:tc>
          <w:tcPr>
            <w:tcW w:w="2020" w:type="dxa"/>
          </w:tcPr>
          <w:p w:rsidR="0094099E" w:rsidRPr="00336200" w:rsidRDefault="0094099E" w:rsidP="00B15969">
            <w:r w:rsidRPr="00336200">
              <w:t>Ablauf</w:t>
            </w:r>
          </w:p>
        </w:tc>
        <w:tc>
          <w:tcPr>
            <w:tcW w:w="7272" w:type="dxa"/>
          </w:tcPr>
          <w:p w:rsidR="0094099E" w:rsidRPr="00336200" w:rsidRDefault="0094099E" w:rsidP="0094099E">
            <w:pPr>
              <w:pStyle w:val="Listenabsatz"/>
              <w:numPr>
                <w:ilvl w:val="0"/>
                <w:numId w:val="46"/>
              </w:numPr>
            </w:pPr>
            <w:r>
              <w:t xml:space="preserve">Der Benutzer </w:t>
            </w:r>
            <w:r>
              <w:t>navigiert zur Fight</w:t>
            </w:r>
            <w:r>
              <w:t xml:space="preserve"> Seite (via Link oder Button in Header)</w:t>
            </w:r>
          </w:p>
          <w:p w:rsidR="0094099E" w:rsidRDefault="0094099E" w:rsidP="0094099E">
            <w:pPr>
              <w:pStyle w:val="Listenabsatz"/>
              <w:numPr>
                <w:ilvl w:val="0"/>
                <w:numId w:val="46"/>
              </w:numPr>
            </w:pPr>
            <w:r>
              <w:t xml:space="preserve">Der Benutzer </w:t>
            </w:r>
            <w:r w:rsidR="00AD714F">
              <w:t>wählt einen Gegner aus der angezeigten Liste</w:t>
            </w:r>
          </w:p>
          <w:p w:rsidR="0094099E" w:rsidRPr="00336200" w:rsidRDefault="0094099E" w:rsidP="00AD714F">
            <w:pPr>
              <w:pStyle w:val="Listenabsatz"/>
            </w:pPr>
          </w:p>
        </w:tc>
      </w:tr>
      <w:tr w:rsidR="0094099E" w:rsidTr="00B15969">
        <w:tc>
          <w:tcPr>
            <w:tcW w:w="2020" w:type="dxa"/>
          </w:tcPr>
          <w:p w:rsidR="0094099E" w:rsidRPr="00336200" w:rsidRDefault="0094099E" w:rsidP="00B15969">
            <w:r w:rsidRPr="00336200">
              <w:t>Erwartetes Resultat</w:t>
            </w:r>
          </w:p>
        </w:tc>
        <w:tc>
          <w:tcPr>
            <w:tcW w:w="7272" w:type="dxa"/>
          </w:tcPr>
          <w:p w:rsidR="0094099E" w:rsidRPr="00336200" w:rsidRDefault="0094099E" w:rsidP="003149FC">
            <w:r>
              <w:t xml:space="preserve">Der Fighter </w:t>
            </w:r>
            <w:r w:rsidR="00AD714F">
              <w:t>des</w:t>
            </w:r>
            <w:r>
              <w:t xml:space="preserve"> Benutzer</w:t>
            </w:r>
            <w:r w:rsidR="00AD714F">
              <w:t>s</w:t>
            </w:r>
            <w:r>
              <w:t xml:space="preserve"> </w:t>
            </w:r>
            <w:r w:rsidR="00AD714F">
              <w:t>kämpft gegen den gewählten Gegner. Sobald der Kampf beendet ist (wenige Sekunden), wird dem Benutzer die Auswertung des Kampfes gezeigt. Hierbei stehen Aktionen wie Blocken, Kontern und Doppelt angreifen. Ebenfalls stehen allgemeine Informationen wie wer attackiert wen mit wie viel Schaden und die Lebenswerte nach dem Angriff geschrieben.</w:t>
            </w:r>
            <w:r w:rsidR="003149FC">
              <w:t xml:space="preserve"> Zu dem ändern sich die Statistiken des Benutzers und sind in der Übersichtsseite nun geändert.</w:t>
            </w:r>
          </w:p>
        </w:tc>
      </w:tr>
    </w:tbl>
    <w:p w:rsidR="0094099E" w:rsidRDefault="0094099E" w:rsidP="00336200"/>
    <w:tbl>
      <w:tblPr>
        <w:tblStyle w:val="Bbc"/>
        <w:tblW w:w="9292" w:type="dxa"/>
        <w:tblLook w:val="04A0" w:firstRow="1" w:lastRow="0" w:firstColumn="1" w:lastColumn="0" w:noHBand="0" w:noVBand="1"/>
      </w:tblPr>
      <w:tblGrid>
        <w:gridCol w:w="2020"/>
        <w:gridCol w:w="7272"/>
      </w:tblGrid>
      <w:tr w:rsidR="004563D1" w:rsidTr="00B15969">
        <w:trPr>
          <w:cnfStyle w:val="100000000000" w:firstRow="1" w:lastRow="0" w:firstColumn="0" w:lastColumn="0" w:oddVBand="0" w:evenVBand="0" w:oddHBand="0" w:evenHBand="0" w:firstRowFirstColumn="0" w:firstRowLastColumn="0" w:lastRowFirstColumn="0" w:lastRowLastColumn="0"/>
        </w:trPr>
        <w:tc>
          <w:tcPr>
            <w:tcW w:w="2020" w:type="dxa"/>
          </w:tcPr>
          <w:p w:rsidR="004563D1" w:rsidRDefault="004563D1" w:rsidP="00B15969">
            <w:r>
              <w:t>Abschnitt</w:t>
            </w:r>
          </w:p>
        </w:tc>
        <w:tc>
          <w:tcPr>
            <w:tcW w:w="7272" w:type="dxa"/>
          </w:tcPr>
          <w:p w:rsidR="004563D1" w:rsidRDefault="004563D1" w:rsidP="00B15969">
            <w:r>
              <w:t>Inhalt</w:t>
            </w:r>
          </w:p>
        </w:tc>
      </w:tr>
      <w:tr w:rsidR="004563D1" w:rsidRPr="00A521D2" w:rsidTr="00B15969">
        <w:tc>
          <w:tcPr>
            <w:tcW w:w="2020" w:type="dxa"/>
          </w:tcPr>
          <w:p w:rsidR="004563D1" w:rsidRPr="00336200" w:rsidRDefault="004563D1" w:rsidP="00B15969">
            <w:r w:rsidRPr="00336200">
              <w:t>ID</w:t>
            </w:r>
          </w:p>
        </w:tc>
        <w:tc>
          <w:tcPr>
            <w:tcW w:w="7272" w:type="dxa"/>
          </w:tcPr>
          <w:p w:rsidR="004563D1" w:rsidRPr="00336200" w:rsidRDefault="004563D1" w:rsidP="00B15969">
            <w:pPr>
              <w:rPr>
                <w:lang w:val="fr-CH"/>
              </w:rPr>
            </w:pPr>
            <w:r>
              <w:rPr>
                <w:noProof/>
                <w:lang w:val="fr-CH"/>
              </w:rPr>
              <w:t>ST-08</w:t>
            </w:r>
          </w:p>
        </w:tc>
      </w:tr>
      <w:tr w:rsidR="004563D1" w:rsidTr="00B15969">
        <w:tc>
          <w:tcPr>
            <w:tcW w:w="2020" w:type="dxa"/>
          </w:tcPr>
          <w:p w:rsidR="004563D1" w:rsidRPr="00336200" w:rsidRDefault="004563D1" w:rsidP="00B15969">
            <w:r w:rsidRPr="00336200">
              <w:t>Anforderungen</w:t>
            </w:r>
          </w:p>
        </w:tc>
        <w:tc>
          <w:tcPr>
            <w:tcW w:w="7272" w:type="dxa"/>
          </w:tcPr>
          <w:p w:rsidR="004563D1" w:rsidRPr="00336200" w:rsidRDefault="0081515B" w:rsidP="00B15969">
            <w:r>
              <w:t>US-6</w:t>
            </w:r>
          </w:p>
        </w:tc>
      </w:tr>
      <w:tr w:rsidR="004563D1" w:rsidTr="00B15969">
        <w:tc>
          <w:tcPr>
            <w:tcW w:w="2020" w:type="dxa"/>
          </w:tcPr>
          <w:p w:rsidR="004563D1" w:rsidRPr="00336200" w:rsidRDefault="004563D1" w:rsidP="00B15969">
            <w:r w:rsidRPr="00336200">
              <w:t>Vorbedingungen</w:t>
            </w:r>
          </w:p>
        </w:tc>
        <w:tc>
          <w:tcPr>
            <w:tcW w:w="7272" w:type="dxa"/>
          </w:tcPr>
          <w:p w:rsidR="004563D1" w:rsidRPr="00336200" w:rsidRDefault="00774B31" w:rsidP="00774B31">
            <w:r>
              <w:t>Der Benutzer ist eingeloggt.</w:t>
            </w:r>
          </w:p>
        </w:tc>
      </w:tr>
      <w:tr w:rsidR="004563D1" w:rsidRPr="00A521D2" w:rsidTr="00B15969">
        <w:tc>
          <w:tcPr>
            <w:tcW w:w="2020" w:type="dxa"/>
          </w:tcPr>
          <w:p w:rsidR="004563D1" w:rsidRPr="00336200" w:rsidRDefault="004563D1" w:rsidP="00B15969">
            <w:r w:rsidRPr="00336200">
              <w:t>Ablauf</w:t>
            </w:r>
          </w:p>
        </w:tc>
        <w:tc>
          <w:tcPr>
            <w:tcW w:w="7272" w:type="dxa"/>
          </w:tcPr>
          <w:p w:rsidR="004563D1" w:rsidRPr="00774B31" w:rsidRDefault="004563D1" w:rsidP="00774B31">
            <w:pPr>
              <w:pStyle w:val="Listenabsatz"/>
              <w:numPr>
                <w:ilvl w:val="0"/>
                <w:numId w:val="47"/>
              </w:numPr>
            </w:pPr>
            <w:r>
              <w:t xml:space="preserve">Die Forhonor </w:t>
            </w:r>
            <w:r w:rsidR="00774B31">
              <w:t>Starts</w:t>
            </w:r>
            <w:r>
              <w:t>eite wird aufgerufen</w:t>
            </w:r>
            <w:r w:rsidR="00774B31">
              <w:t xml:space="preserve"> (</w:t>
            </w:r>
            <w:r w:rsidR="00774B31">
              <w:t>via Link oder Button in Header</w:t>
            </w:r>
            <w:r w:rsidR="00774B31">
              <w:t>)</w:t>
            </w:r>
          </w:p>
          <w:p w:rsidR="004563D1" w:rsidRPr="00336200" w:rsidRDefault="004563D1" w:rsidP="00B15969">
            <w:pPr>
              <w:pStyle w:val="Listenabsatz"/>
            </w:pPr>
          </w:p>
        </w:tc>
      </w:tr>
      <w:tr w:rsidR="004563D1" w:rsidTr="0081515B">
        <w:trPr>
          <w:trHeight w:val="332"/>
        </w:trPr>
        <w:tc>
          <w:tcPr>
            <w:tcW w:w="2020" w:type="dxa"/>
          </w:tcPr>
          <w:p w:rsidR="004563D1" w:rsidRPr="00336200" w:rsidRDefault="004563D1" w:rsidP="00B15969">
            <w:r w:rsidRPr="00336200">
              <w:t>Erwartetes Resultat</w:t>
            </w:r>
          </w:p>
        </w:tc>
        <w:tc>
          <w:tcPr>
            <w:tcW w:w="7272" w:type="dxa"/>
          </w:tcPr>
          <w:p w:rsidR="004563D1" w:rsidRPr="00336200" w:rsidRDefault="00774B31" w:rsidP="00774B31">
            <w:r>
              <w:t xml:space="preserve">Rechts werden die Statistiken (Total Games, Wins und Winrate) </w:t>
            </w:r>
            <w:r w:rsidR="00A51164">
              <w:t xml:space="preserve">des eingeloggten Benutzers </w:t>
            </w:r>
            <w:bookmarkStart w:id="20" w:name="_GoBack"/>
            <w:bookmarkEnd w:id="20"/>
            <w:r>
              <w:t>angezeigt.</w:t>
            </w:r>
          </w:p>
        </w:tc>
      </w:tr>
    </w:tbl>
    <w:p w:rsidR="004563D1" w:rsidRPr="00A521D2" w:rsidRDefault="004563D1" w:rsidP="00336200"/>
    <w:sectPr w:rsidR="004563D1" w:rsidRPr="00A521D2" w:rsidSect="00A521D2">
      <w:footerReference w:type="even" r:id="rId10"/>
      <w:footerReference w:type="default" r:id="rId11"/>
      <w:type w:val="continuous"/>
      <w:pgSz w:w="11906" w:h="16838" w:code="9"/>
      <w:pgMar w:top="1418" w:right="1134" w:bottom="1134" w:left="1588" w:header="567"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32BC" w:rsidRDefault="003D32BC" w:rsidP="005075C5">
      <w:r>
        <w:separator/>
      </w:r>
    </w:p>
  </w:endnote>
  <w:endnote w:type="continuationSeparator" w:id="0">
    <w:p w:rsidR="003D32BC" w:rsidRDefault="003D32BC"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altName w:val="Calibri"/>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567" w:rsidRDefault="000C1E2C" w:rsidP="00D60F87">
    <w:pPr>
      <w:pStyle w:val="Fuzeile"/>
    </w:pPr>
    <w:r>
      <w:rPr>
        <w:noProof/>
        <w:lang w:eastAsia="de-CH"/>
      </w:rPr>
      <mc:AlternateContent>
        <mc:Choice Requires="wps">
          <w:drawing>
            <wp:anchor distT="0" distB="0" distL="114300" distR="114300" simplePos="0" relativeHeight="251662336" behindDoc="0" locked="0" layoutInCell="1" allowOverlap="1" wp14:anchorId="1F1E2367" wp14:editId="6240EF79">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t xml:space="preserve">Berufsbildungscenter | </w:t>
    </w:r>
    <w:sdt>
      <w:sdtPr>
        <w:alias w:val="Titel"/>
        <w:tag w:val=""/>
        <w:id w:val="2056740856"/>
        <w:dataBinding w:prefixMappings="xmlns:ns0='http://purl.org/dc/elements/1.1/' xmlns:ns1='http://schemas.openxmlformats.org/package/2006/metadata/core-properties' " w:xpath="/ns1:coreProperties[1]/ns0:title[1]" w:storeItemID="{6C3C8BC8-F283-45AE-878A-BAB7291924A1}"/>
        <w:text/>
      </w:sdtPr>
      <w:sdtEndPr/>
      <w:sdtContent>
        <w:r w:rsidR="00004E8A">
          <w:t>Testkonzept</w:t>
        </w:r>
      </w:sdtContent>
    </w:sdt>
    <w:r w:rsidR="00670CD4">
      <w:tab/>
    </w:r>
    <w:sdt>
      <w:sdtPr>
        <w:id w:val="275296011"/>
        <w:docPartObj>
          <w:docPartGallery w:val="Page Numbers (Bottom of Page)"/>
          <w:docPartUnique/>
        </w:docPartObj>
      </w:sdtPr>
      <w:sdtEndPr/>
      <w:sdtContent>
        <w:sdt>
          <w:sdtPr>
            <w:id w:val="-1501884756"/>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81515B">
              <w:rPr>
                <w:noProof/>
              </w:rPr>
              <w:t>2</w:t>
            </w:r>
            <w:r w:rsidR="000C1E2C" w:rsidRPr="0032426F">
              <w:fldChar w:fldCharType="end"/>
            </w:r>
            <w:r w:rsidR="000C1E2C" w:rsidRPr="0032426F">
              <w:t>/</w:t>
            </w:r>
            <w:fldSimple w:instr=" NUMPAGES -1\* Arabic \* MERGEFORMAT ">
              <w:r w:rsidR="0081515B">
                <w:rPr>
                  <w:noProof/>
                </w:rPr>
                <w:t>3</w:t>
              </w:r>
            </w:fldSimple>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543CF607" wp14:editId="41B75C36">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Berufsbildungscenter |</w:t>
    </w:r>
    <w:r w:rsidR="006D289B">
      <w:t xml:space="preserve"> </w:t>
    </w:r>
    <w:sdt>
      <w:sdtPr>
        <w:alias w:val="Titel"/>
        <w:tag w:val=""/>
        <w:id w:val="350149434"/>
        <w:dataBinding w:prefixMappings="xmlns:ns0='http://purl.org/dc/elements/1.1/' xmlns:ns1='http://schemas.openxmlformats.org/package/2006/metadata/core-properties' " w:xpath="/ns1:coreProperties[1]/ns0:title[1]" w:storeItemID="{6C3C8BC8-F283-45AE-878A-BAB7291924A1}"/>
        <w:text/>
      </w:sdtPr>
      <w:sdtEndPr/>
      <w:sdtContent>
        <w:r w:rsidR="00004E8A">
          <w:t>Testkonzept</w:t>
        </w:r>
      </w:sdtContent>
    </w:sdt>
    <w:r w:rsidR="00670CD4">
      <w:tab/>
    </w:r>
    <w:sdt>
      <w:sdtPr>
        <w:id w:val="-1209806121"/>
        <w:docPartObj>
          <w:docPartGallery w:val="Page Numbers (Bottom of Page)"/>
          <w:docPartUnique/>
        </w:docPartObj>
      </w:sdtPr>
      <w:sdtEndPr/>
      <w:sdtContent>
        <w:sdt>
          <w:sdtPr>
            <w:id w:val="-84381678"/>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A51164">
              <w:rPr>
                <w:noProof/>
              </w:rPr>
              <w:t>3</w:t>
            </w:r>
            <w:r w:rsidR="000C1E2C" w:rsidRPr="0032426F">
              <w:fldChar w:fldCharType="end"/>
            </w:r>
            <w:r w:rsidR="000C1E2C" w:rsidRPr="0032426F">
              <w:t>/</w:t>
            </w:r>
            <w:r w:rsidR="003D32BC">
              <w:rPr>
                <w:noProof/>
              </w:rPr>
              <w:fldChar w:fldCharType="begin"/>
            </w:r>
            <w:r w:rsidR="003D32BC">
              <w:rPr>
                <w:noProof/>
              </w:rPr>
              <w:instrText xml:space="preserve"> NUMPAGES -1\* Arabic \* MERGEFORMAT </w:instrText>
            </w:r>
            <w:r w:rsidR="003D32BC">
              <w:rPr>
                <w:noProof/>
              </w:rPr>
              <w:fldChar w:fldCharType="separate"/>
            </w:r>
            <w:r w:rsidR="00A51164">
              <w:rPr>
                <w:noProof/>
              </w:rPr>
              <w:t>3</w:t>
            </w:r>
            <w:r w:rsidR="003D32BC">
              <w:rPr>
                <w:noProof/>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32BC" w:rsidRDefault="003D32BC" w:rsidP="005075C5">
      <w:r>
        <w:separator/>
      </w:r>
    </w:p>
  </w:footnote>
  <w:footnote w:type="continuationSeparator" w:id="0">
    <w:p w:rsidR="003D32BC" w:rsidRDefault="003D32BC" w:rsidP="00507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D633A"/>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3824887"/>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2"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4"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E923AF8"/>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6" w15:restartNumberingAfterBreak="0">
    <w:nsid w:val="10C51AF6"/>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3A54F2E"/>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8" w15:restartNumberingAfterBreak="0">
    <w:nsid w:val="18C44827"/>
    <w:multiLevelType w:val="multilevel"/>
    <w:tmpl w:val="85185436"/>
    <w:numStyleLink w:val="Bbc2"/>
  </w:abstractNum>
  <w:abstractNum w:abstractNumId="9" w15:restartNumberingAfterBreak="0">
    <w:nsid w:val="197D07A0"/>
    <w:multiLevelType w:val="hybridMultilevel"/>
    <w:tmpl w:val="7B584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4510097"/>
    <w:multiLevelType w:val="multilevel"/>
    <w:tmpl w:val="BA328E1C"/>
    <w:numStyleLink w:val="Bbcnumerisch"/>
  </w:abstractNum>
  <w:abstractNum w:abstractNumId="12" w15:restartNumberingAfterBreak="0">
    <w:nsid w:val="24522556"/>
    <w:multiLevelType w:val="multilevel"/>
    <w:tmpl w:val="85185436"/>
    <w:numStyleLink w:val="Bbc2"/>
  </w:abstractNum>
  <w:abstractNum w:abstractNumId="13"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5" w15:restartNumberingAfterBreak="0">
    <w:nsid w:val="2ACF7DED"/>
    <w:multiLevelType w:val="multilevel"/>
    <w:tmpl w:val="85185436"/>
    <w:numStyleLink w:val="Bbc2"/>
  </w:abstractNum>
  <w:abstractNum w:abstractNumId="16" w15:restartNumberingAfterBreak="0">
    <w:nsid w:val="2F8B1888"/>
    <w:multiLevelType w:val="multilevel"/>
    <w:tmpl w:val="85185436"/>
    <w:numStyleLink w:val="Bbc2"/>
  </w:abstractNum>
  <w:abstractNum w:abstractNumId="17" w15:restartNumberingAfterBreak="0">
    <w:nsid w:val="347B134D"/>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98E39B2"/>
    <w:multiLevelType w:val="multilevel"/>
    <w:tmpl w:val="F8D6EF70"/>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9DB500E"/>
    <w:multiLevelType w:val="multilevel"/>
    <w:tmpl w:val="5DDC3734"/>
    <w:lvl w:ilvl="0">
      <w:start w:val="1"/>
      <w:numFmt w:val="decimal"/>
      <w:lvlText w:val="%1."/>
      <w:lvlJc w:val="left"/>
      <w:pPr>
        <w:tabs>
          <w:tab w:val="num" w:pos="454"/>
        </w:tabs>
        <w:ind w:left="284" w:hanging="284"/>
      </w:pPr>
      <w:rPr>
        <w:rFont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20" w15:restartNumberingAfterBreak="0">
    <w:nsid w:val="3A451D6F"/>
    <w:multiLevelType w:val="multilevel"/>
    <w:tmpl w:val="85185436"/>
    <w:numStyleLink w:val="Bbc2"/>
  </w:abstractNum>
  <w:abstractNum w:abstractNumId="21" w15:restartNumberingAfterBreak="0">
    <w:nsid w:val="3ADC3BC3"/>
    <w:multiLevelType w:val="multilevel"/>
    <w:tmpl w:val="BA328E1C"/>
    <w:numStyleLink w:val="Bbcnumerisch"/>
  </w:abstractNum>
  <w:abstractNum w:abstractNumId="22" w15:restartNumberingAfterBreak="0">
    <w:nsid w:val="3C1B0CD2"/>
    <w:multiLevelType w:val="multilevel"/>
    <w:tmpl w:val="85185436"/>
    <w:numStyleLink w:val="Bbc2"/>
  </w:abstractNum>
  <w:abstractNum w:abstractNumId="23" w15:restartNumberingAfterBreak="0">
    <w:nsid w:val="3C764DD5"/>
    <w:multiLevelType w:val="multilevel"/>
    <w:tmpl w:val="85185436"/>
    <w:numStyleLink w:val="Bbc2"/>
  </w:abstractNum>
  <w:abstractNum w:abstractNumId="24"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B2504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4DDE162D"/>
    <w:multiLevelType w:val="hybridMultilevel"/>
    <w:tmpl w:val="E8CE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18A51CB"/>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51915FEF"/>
    <w:multiLevelType w:val="multilevel"/>
    <w:tmpl w:val="2BBE6A58"/>
    <w:lvl w:ilvl="0">
      <w:start w:val="1"/>
      <w:numFmt w:val="bullet"/>
      <w:lvlText w:val=""/>
      <w:lvlJc w:val="left"/>
      <w:pPr>
        <w:ind w:left="737" w:hanging="283"/>
      </w:pPr>
      <w:rPr>
        <w:rFonts w:ascii="Symbol" w:hAnsi="Symbol"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29" w15:restartNumberingAfterBreak="0">
    <w:nsid w:val="55B82BDC"/>
    <w:multiLevelType w:val="multilevel"/>
    <w:tmpl w:val="85185436"/>
    <w:numStyleLink w:val="Bbc2"/>
  </w:abstractNum>
  <w:abstractNum w:abstractNumId="30" w15:restartNumberingAfterBreak="0">
    <w:nsid w:val="5D153CFD"/>
    <w:multiLevelType w:val="hybridMultilevel"/>
    <w:tmpl w:val="8EDC1F50"/>
    <w:lvl w:ilvl="0" w:tplc="9500C844">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D7A66AD"/>
    <w:multiLevelType w:val="multilevel"/>
    <w:tmpl w:val="85185436"/>
    <w:numStyleLink w:val="Bbc2"/>
  </w:abstractNum>
  <w:abstractNum w:abstractNumId="32" w15:restartNumberingAfterBreak="0">
    <w:nsid w:val="5E7D275C"/>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62663C6E"/>
    <w:multiLevelType w:val="hybridMultilevel"/>
    <w:tmpl w:val="F57E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3626E32"/>
    <w:multiLevelType w:val="multilevel"/>
    <w:tmpl w:val="85185436"/>
    <w:numStyleLink w:val="Bbc2"/>
  </w:abstractNum>
  <w:abstractNum w:abstractNumId="35" w15:restartNumberingAfterBreak="0">
    <w:nsid w:val="689740D5"/>
    <w:multiLevelType w:val="hybridMultilevel"/>
    <w:tmpl w:val="BA3291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695D5C6E"/>
    <w:multiLevelType w:val="multilevel"/>
    <w:tmpl w:val="85185436"/>
    <w:numStyleLink w:val="Bbc2"/>
  </w:abstractNum>
  <w:abstractNum w:abstractNumId="37" w15:restartNumberingAfterBreak="0">
    <w:nsid w:val="69C73B4D"/>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15:restartNumberingAfterBreak="0">
    <w:nsid w:val="6B0D2430"/>
    <w:multiLevelType w:val="multilevel"/>
    <w:tmpl w:val="85185436"/>
    <w:numStyleLink w:val="Bbc2"/>
  </w:abstractNum>
  <w:abstractNum w:abstractNumId="39" w15:restartNumberingAfterBreak="0">
    <w:nsid w:val="6C4155F9"/>
    <w:multiLevelType w:val="hybridMultilevel"/>
    <w:tmpl w:val="1368B8F0"/>
    <w:lvl w:ilvl="0" w:tplc="07CC6E12">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04D1AC6"/>
    <w:multiLevelType w:val="multilevel"/>
    <w:tmpl w:val="851854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2C53383"/>
    <w:multiLevelType w:val="hybridMultilevel"/>
    <w:tmpl w:val="D348FA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15:restartNumberingAfterBreak="0">
    <w:nsid w:val="74AE0330"/>
    <w:multiLevelType w:val="multilevel"/>
    <w:tmpl w:val="4E0E05B4"/>
    <w:lvl w:ilvl="0">
      <w:start w:val="1"/>
      <w:numFmt w:val="bullet"/>
      <w:lvlText w:val=""/>
      <w:lvlJc w:val="left"/>
      <w:pPr>
        <w:tabs>
          <w:tab w:val="num" w:pos="454"/>
        </w:tabs>
        <w:ind w:left="737" w:hanging="283"/>
      </w:pPr>
      <w:rPr>
        <w:rFonts w:ascii="Wingdings" w:hAnsi="Wingdings" w:hint="default"/>
        <w:sz w:val="22"/>
      </w:rPr>
    </w:lvl>
    <w:lvl w:ilvl="1">
      <w:start w:val="1"/>
      <w:numFmt w:val="bullet"/>
      <w:lvlText w:val="­"/>
      <w:lvlJc w:val="left"/>
      <w:pPr>
        <w:tabs>
          <w:tab w:val="num" w:pos="794"/>
        </w:tabs>
        <w:ind w:left="1077" w:hanging="283"/>
      </w:pPr>
      <w:rPr>
        <w:rFonts w:ascii="Courier New" w:hAnsi="Courier New" w:hint="default"/>
      </w:rPr>
    </w:lvl>
    <w:lvl w:ilvl="2">
      <w:start w:val="1"/>
      <w:numFmt w:val="bullet"/>
      <w:lvlText w:val=""/>
      <w:lvlJc w:val="left"/>
      <w:pPr>
        <w:tabs>
          <w:tab w:val="num" w:pos="1134"/>
        </w:tabs>
        <w:ind w:left="1417" w:hanging="283"/>
      </w:pPr>
      <w:rPr>
        <w:rFonts w:ascii="Symbol" w:hAnsi="Symbol" w:hint="default"/>
      </w:rPr>
    </w:lvl>
    <w:lvl w:ilvl="3">
      <w:start w:val="1"/>
      <w:numFmt w:val="bullet"/>
      <w:lvlText w:val=""/>
      <w:lvlJc w:val="left"/>
      <w:pPr>
        <w:tabs>
          <w:tab w:val="num" w:pos="1474"/>
        </w:tabs>
        <w:ind w:left="1757" w:hanging="283"/>
      </w:pPr>
      <w:rPr>
        <w:rFonts w:ascii="Wingdings" w:hAnsi="Wingdings" w:hint="default"/>
      </w:rPr>
    </w:lvl>
    <w:lvl w:ilvl="4">
      <w:start w:val="1"/>
      <w:numFmt w:val="bullet"/>
      <w:lvlText w:val=""/>
      <w:lvlJc w:val="left"/>
      <w:pPr>
        <w:tabs>
          <w:tab w:val="num" w:pos="1814"/>
        </w:tabs>
        <w:ind w:left="2097" w:hanging="283"/>
      </w:pPr>
      <w:rPr>
        <w:rFonts w:ascii="Symbol" w:hAnsi="Symbol" w:hint="default"/>
      </w:rPr>
    </w:lvl>
    <w:lvl w:ilvl="5">
      <w:start w:val="1"/>
      <w:numFmt w:val="bullet"/>
      <w:lvlText w:val=""/>
      <w:lvlJc w:val="left"/>
      <w:pPr>
        <w:tabs>
          <w:tab w:val="num" w:pos="2154"/>
        </w:tabs>
        <w:ind w:left="2437" w:hanging="283"/>
      </w:pPr>
      <w:rPr>
        <w:rFonts w:ascii="Wingdings" w:hAnsi="Wingdings" w:hint="default"/>
      </w:rPr>
    </w:lvl>
    <w:lvl w:ilvl="6">
      <w:start w:val="1"/>
      <w:numFmt w:val="bullet"/>
      <w:lvlText w:val=""/>
      <w:lvlJc w:val="left"/>
      <w:pPr>
        <w:tabs>
          <w:tab w:val="num" w:pos="2494"/>
        </w:tabs>
        <w:ind w:left="2777" w:hanging="283"/>
      </w:pPr>
      <w:rPr>
        <w:rFonts w:ascii="Wingdings" w:hAnsi="Wingdings" w:hint="default"/>
      </w:rPr>
    </w:lvl>
    <w:lvl w:ilvl="7">
      <w:start w:val="1"/>
      <w:numFmt w:val="bullet"/>
      <w:lvlText w:val=""/>
      <w:lvlJc w:val="left"/>
      <w:pPr>
        <w:tabs>
          <w:tab w:val="num" w:pos="2834"/>
        </w:tabs>
        <w:ind w:left="3117" w:hanging="283"/>
      </w:pPr>
      <w:rPr>
        <w:rFonts w:ascii="Symbol" w:hAnsi="Symbol" w:hint="default"/>
      </w:rPr>
    </w:lvl>
    <w:lvl w:ilvl="8">
      <w:start w:val="1"/>
      <w:numFmt w:val="bullet"/>
      <w:lvlText w:val=""/>
      <w:lvlJc w:val="left"/>
      <w:pPr>
        <w:tabs>
          <w:tab w:val="num" w:pos="3174"/>
        </w:tabs>
        <w:ind w:left="3457" w:hanging="283"/>
      </w:pPr>
      <w:rPr>
        <w:rFonts w:ascii="Symbol" w:hAnsi="Symbol" w:hint="default"/>
      </w:rPr>
    </w:lvl>
  </w:abstractNum>
  <w:abstractNum w:abstractNumId="43" w15:restartNumberingAfterBreak="0">
    <w:nsid w:val="78260D8D"/>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44" w15:restartNumberingAfterBreak="0">
    <w:nsid w:val="784B3871"/>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5" w15:restartNumberingAfterBreak="0">
    <w:nsid w:val="7B036682"/>
    <w:multiLevelType w:val="multilevel"/>
    <w:tmpl w:val="9C12D112"/>
    <w:lvl w:ilvl="0">
      <w:start w:val="1"/>
      <w:numFmt w:val="decimal"/>
      <w:lvlText w:val="%1"/>
      <w:lvlJc w:val="left"/>
      <w:pPr>
        <w:ind w:left="737" w:hanging="283"/>
      </w:pPr>
      <w:rPr>
        <w:rFonts w:ascii="Times New Roman" w:hAnsi="Times New Roman"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46" w15:restartNumberingAfterBreak="0">
    <w:nsid w:val="7FB525BA"/>
    <w:multiLevelType w:val="hybridMultilevel"/>
    <w:tmpl w:val="1172BD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0"/>
  </w:num>
  <w:num w:numId="2">
    <w:abstractNumId w:val="42"/>
  </w:num>
  <w:num w:numId="3">
    <w:abstractNumId w:val="5"/>
  </w:num>
  <w:num w:numId="4">
    <w:abstractNumId w:val="14"/>
  </w:num>
  <w:num w:numId="5">
    <w:abstractNumId w:val="13"/>
  </w:num>
  <w:num w:numId="6">
    <w:abstractNumId w:val="18"/>
  </w:num>
  <w:num w:numId="7">
    <w:abstractNumId w:val="1"/>
  </w:num>
  <w:num w:numId="8">
    <w:abstractNumId w:val="3"/>
  </w:num>
  <w:num w:numId="9">
    <w:abstractNumId w:val="7"/>
  </w:num>
  <w:num w:numId="10">
    <w:abstractNumId w:val="43"/>
  </w:num>
  <w:num w:numId="11">
    <w:abstractNumId w:val="41"/>
  </w:num>
  <w:num w:numId="12">
    <w:abstractNumId w:val="35"/>
  </w:num>
  <w:num w:numId="13">
    <w:abstractNumId w:val="11"/>
  </w:num>
  <w:num w:numId="14">
    <w:abstractNumId w:val="45"/>
  </w:num>
  <w:num w:numId="15">
    <w:abstractNumId w:val="28"/>
  </w:num>
  <w:num w:numId="16">
    <w:abstractNumId w:val="21"/>
  </w:num>
  <w:num w:numId="17">
    <w:abstractNumId w:val="36"/>
  </w:num>
  <w:num w:numId="18">
    <w:abstractNumId w:val="46"/>
  </w:num>
  <w:num w:numId="19">
    <w:abstractNumId w:val="31"/>
  </w:num>
  <w:num w:numId="20">
    <w:abstractNumId w:val="26"/>
  </w:num>
  <w:num w:numId="21">
    <w:abstractNumId w:val="29"/>
  </w:num>
  <w:num w:numId="22">
    <w:abstractNumId w:val="33"/>
  </w:num>
  <w:num w:numId="23">
    <w:abstractNumId w:val="23"/>
  </w:num>
  <w:num w:numId="24">
    <w:abstractNumId w:val="15"/>
  </w:num>
  <w:num w:numId="25">
    <w:abstractNumId w:val="20"/>
  </w:num>
  <w:num w:numId="26">
    <w:abstractNumId w:val="16"/>
  </w:num>
  <w:num w:numId="27">
    <w:abstractNumId w:val="34"/>
  </w:num>
  <w:num w:numId="28">
    <w:abstractNumId w:val="22"/>
  </w:num>
  <w:num w:numId="29">
    <w:abstractNumId w:val="8"/>
  </w:num>
  <w:num w:numId="30">
    <w:abstractNumId w:val="38"/>
  </w:num>
  <w:num w:numId="31">
    <w:abstractNumId w:val="4"/>
  </w:num>
  <w:num w:numId="32">
    <w:abstractNumId w:val="19"/>
  </w:num>
  <w:num w:numId="33">
    <w:abstractNumId w:val="9"/>
  </w:num>
  <w:num w:numId="34">
    <w:abstractNumId w:val="12"/>
  </w:num>
  <w:num w:numId="35">
    <w:abstractNumId w:val="40"/>
  </w:num>
  <w:num w:numId="36">
    <w:abstractNumId w:val="24"/>
  </w:num>
  <w:num w:numId="37">
    <w:abstractNumId w:val="30"/>
  </w:num>
  <w:num w:numId="38">
    <w:abstractNumId w:val="32"/>
  </w:num>
  <w:num w:numId="39">
    <w:abstractNumId w:val="2"/>
  </w:num>
  <w:num w:numId="40">
    <w:abstractNumId w:val="39"/>
  </w:num>
  <w:num w:numId="41">
    <w:abstractNumId w:val="0"/>
  </w:num>
  <w:num w:numId="42">
    <w:abstractNumId w:val="37"/>
  </w:num>
  <w:num w:numId="43">
    <w:abstractNumId w:val="6"/>
  </w:num>
  <w:num w:numId="44">
    <w:abstractNumId w:val="27"/>
  </w:num>
  <w:num w:numId="45">
    <w:abstractNumId w:val="25"/>
  </w:num>
  <w:num w:numId="46">
    <w:abstractNumId w:val="44"/>
  </w:num>
  <w:num w:numId="47">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09"/>
  <w:hyphenationZone w:val="425"/>
  <w:evenAndOddHeaders/>
  <w:drawingGridHorizontalSpacing w:val="3062"/>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4E8A"/>
    <w:rsid w:val="0000617B"/>
    <w:rsid w:val="000113BA"/>
    <w:rsid w:val="000138B7"/>
    <w:rsid w:val="00020B42"/>
    <w:rsid w:val="00024325"/>
    <w:rsid w:val="0003091A"/>
    <w:rsid w:val="000329EF"/>
    <w:rsid w:val="00040416"/>
    <w:rsid w:val="000422AA"/>
    <w:rsid w:val="000542A2"/>
    <w:rsid w:val="0006124C"/>
    <w:rsid w:val="00062736"/>
    <w:rsid w:val="0007155F"/>
    <w:rsid w:val="00074C92"/>
    <w:rsid w:val="00081B2C"/>
    <w:rsid w:val="00093485"/>
    <w:rsid w:val="00093B46"/>
    <w:rsid w:val="00097E16"/>
    <w:rsid w:val="000A038F"/>
    <w:rsid w:val="000A543D"/>
    <w:rsid w:val="000C1E2C"/>
    <w:rsid w:val="000C3186"/>
    <w:rsid w:val="000E5A40"/>
    <w:rsid w:val="000F6190"/>
    <w:rsid w:val="00102867"/>
    <w:rsid w:val="0011654C"/>
    <w:rsid w:val="00137688"/>
    <w:rsid w:val="00141CBC"/>
    <w:rsid w:val="0014634A"/>
    <w:rsid w:val="0014659C"/>
    <w:rsid w:val="00150BCE"/>
    <w:rsid w:val="00152B45"/>
    <w:rsid w:val="001627AD"/>
    <w:rsid w:val="001630EB"/>
    <w:rsid w:val="001641B0"/>
    <w:rsid w:val="00170265"/>
    <w:rsid w:val="00171E5F"/>
    <w:rsid w:val="00174380"/>
    <w:rsid w:val="00182567"/>
    <w:rsid w:val="00190D0F"/>
    <w:rsid w:val="001A3C04"/>
    <w:rsid w:val="001A3CF5"/>
    <w:rsid w:val="001B2A74"/>
    <w:rsid w:val="001C0A31"/>
    <w:rsid w:val="001C0EDF"/>
    <w:rsid w:val="001C6AE6"/>
    <w:rsid w:val="0021163A"/>
    <w:rsid w:val="002157C7"/>
    <w:rsid w:val="00221C86"/>
    <w:rsid w:val="0023004D"/>
    <w:rsid w:val="00231A4A"/>
    <w:rsid w:val="00236B00"/>
    <w:rsid w:val="00243300"/>
    <w:rsid w:val="00243F2C"/>
    <w:rsid w:val="00244EA0"/>
    <w:rsid w:val="00257749"/>
    <w:rsid w:val="0026098C"/>
    <w:rsid w:val="00274B11"/>
    <w:rsid w:val="002C1788"/>
    <w:rsid w:val="002D3937"/>
    <w:rsid w:val="002E4B65"/>
    <w:rsid w:val="003043A9"/>
    <w:rsid w:val="0030782D"/>
    <w:rsid w:val="003149FC"/>
    <w:rsid w:val="00321D1F"/>
    <w:rsid w:val="003264C3"/>
    <w:rsid w:val="003343DD"/>
    <w:rsid w:val="00335AEB"/>
    <w:rsid w:val="00336200"/>
    <w:rsid w:val="00336DEF"/>
    <w:rsid w:val="003402C5"/>
    <w:rsid w:val="00343550"/>
    <w:rsid w:val="0036081D"/>
    <w:rsid w:val="00362026"/>
    <w:rsid w:val="0036427E"/>
    <w:rsid w:val="0036640C"/>
    <w:rsid w:val="00374DA7"/>
    <w:rsid w:val="00387C90"/>
    <w:rsid w:val="003912DB"/>
    <w:rsid w:val="003A3D9D"/>
    <w:rsid w:val="003A6456"/>
    <w:rsid w:val="003B13E8"/>
    <w:rsid w:val="003B4215"/>
    <w:rsid w:val="003B7F50"/>
    <w:rsid w:val="003D32BC"/>
    <w:rsid w:val="003E0487"/>
    <w:rsid w:val="003E268D"/>
    <w:rsid w:val="003E4223"/>
    <w:rsid w:val="003E6BB8"/>
    <w:rsid w:val="003E7741"/>
    <w:rsid w:val="003F3A27"/>
    <w:rsid w:val="003F7515"/>
    <w:rsid w:val="00405C13"/>
    <w:rsid w:val="004152F9"/>
    <w:rsid w:val="00420DEE"/>
    <w:rsid w:val="00422CA6"/>
    <w:rsid w:val="004267A9"/>
    <w:rsid w:val="004307A4"/>
    <w:rsid w:val="00431A2C"/>
    <w:rsid w:val="00432433"/>
    <w:rsid w:val="004326CC"/>
    <w:rsid w:val="00433729"/>
    <w:rsid w:val="00440315"/>
    <w:rsid w:val="004563D1"/>
    <w:rsid w:val="00464377"/>
    <w:rsid w:val="00472782"/>
    <w:rsid w:val="00477706"/>
    <w:rsid w:val="004801B7"/>
    <w:rsid w:val="004867D6"/>
    <w:rsid w:val="0049423D"/>
    <w:rsid w:val="0049630E"/>
    <w:rsid w:val="004B1084"/>
    <w:rsid w:val="004B14C9"/>
    <w:rsid w:val="004B3707"/>
    <w:rsid w:val="004E501C"/>
    <w:rsid w:val="004E670F"/>
    <w:rsid w:val="004E7D85"/>
    <w:rsid w:val="00501435"/>
    <w:rsid w:val="005047D7"/>
    <w:rsid w:val="005075C5"/>
    <w:rsid w:val="005104F9"/>
    <w:rsid w:val="005129A6"/>
    <w:rsid w:val="00512E7B"/>
    <w:rsid w:val="00515323"/>
    <w:rsid w:val="00530B98"/>
    <w:rsid w:val="00533FF2"/>
    <w:rsid w:val="0055026D"/>
    <w:rsid w:val="0056112C"/>
    <w:rsid w:val="005736BD"/>
    <w:rsid w:val="00573D10"/>
    <w:rsid w:val="0057795C"/>
    <w:rsid w:val="00595D0C"/>
    <w:rsid w:val="005A5E04"/>
    <w:rsid w:val="005B105A"/>
    <w:rsid w:val="005B5B8F"/>
    <w:rsid w:val="005C0D4C"/>
    <w:rsid w:val="005C581C"/>
    <w:rsid w:val="005D0721"/>
    <w:rsid w:val="005D1C1B"/>
    <w:rsid w:val="005D3FCA"/>
    <w:rsid w:val="005D64B2"/>
    <w:rsid w:val="005E2F4D"/>
    <w:rsid w:val="005E7CDA"/>
    <w:rsid w:val="005F1246"/>
    <w:rsid w:val="005F464A"/>
    <w:rsid w:val="005F48C4"/>
    <w:rsid w:val="00651E33"/>
    <w:rsid w:val="0066006C"/>
    <w:rsid w:val="00661F88"/>
    <w:rsid w:val="00670CD4"/>
    <w:rsid w:val="00677753"/>
    <w:rsid w:val="006819C4"/>
    <w:rsid w:val="00682209"/>
    <w:rsid w:val="00686A10"/>
    <w:rsid w:val="00695A72"/>
    <w:rsid w:val="006A6DE0"/>
    <w:rsid w:val="006C2FBC"/>
    <w:rsid w:val="006C618E"/>
    <w:rsid w:val="006D289B"/>
    <w:rsid w:val="006F2457"/>
    <w:rsid w:val="007023DB"/>
    <w:rsid w:val="00706828"/>
    <w:rsid w:val="00713928"/>
    <w:rsid w:val="00730A9C"/>
    <w:rsid w:val="007406F5"/>
    <w:rsid w:val="00746CF7"/>
    <w:rsid w:val="00754170"/>
    <w:rsid w:val="007564E7"/>
    <w:rsid w:val="00763D22"/>
    <w:rsid w:val="007718EA"/>
    <w:rsid w:val="00774B31"/>
    <w:rsid w:val="00781424"/>
    <w:rsid w:val="00781913"/>
    <w:rsid w:val="00791A33"/>
    <w:rsid w:val="007A442E"/>
    <w:rsid w:val="007B14C3"/>
    <w:rsid w:val="007C0B29"/>
    <w:rsid w:val="007C61AD"/>
    <w:rsid w:val="007D749E"/>
    <w:rsid w:val="007E6FA5"/>
    <w:rsid w:val="007F022F"/>
    <w:rsid w:val="007F1754"/>
    <w:rsid w:val="00800DD0"/>
    <w:rsid w:val="00801424"/>
    <w:rsid w:val="00801A44"/>
    <w:rsid w:val="00806640"/>
    <w:rsid w:val="0081515B"/>
    <w:rsid w:val="0081747E"/>
    <w:rsid w:val="008202FC"/>
    <w:rsid w:val="00822F52"/>
    <w:rsid w:val="00827BB4"/>
    <w:rsid w:val="008309CD"/>
    <w:rsid w:val="00831D5B"/>
    <w:rsid w:val="00837599"/>
    <w:rsid w:val="00842229"/>
    <w:rsid w:val="00873C98"/>
    <w:rsid w:val="00875539"/>
    <w:rsid w:val="008919BB"/>
    <w:rsid w:val="008941DF"/>
    <w:rsid w:val="008F415B"/>
    <w:rsid w:val="00900CE9"/>
    <w:rsid w:val="009045C6"/>
    <w:rsid w:val="00911F6B"/>
    <w:rsid w:val="00917B63"/>
    <w:rsid w:val="0094099E"/>
    <w:rsid w:val="009468AA"/>
    <w:rsid w:val="009545C1"/>
    <w:rsid w:val="00955E1A"/>
    <w:rsid w:val="0096221B"/>
    <w:rsid w:val="00970B60"/>
    <w:rsid w:val="00970D52"/>
    <w:rsid w:val="00980F16"/>
    <w:rsid w:val="00990FFA"/>
    <w:rsid w:val="0099337A"/>
    <w:rsid w:val="00995129"/>
    <w:rsid w:val="009B4E0F"/>
    <w:rsid w:val="009C1272"/>
    <w:rsid w:val="009C391E"/>
    <w:rsid w:val="009D21E7"/>
    <w:rsid w:val="009D4813"/>
    <w:rsid w:val="009E2020"/>
    <w:rsid w:val="009E5685"/>
    <w:rsid w:val="009F0979"/>
    <w:rsid w:val="009F3EA7"/>
    <w:rsid w:val="00A001BB"/>
    <w:rsid w:val="00A0328D"/>
    <w:rsid w:val="00A07733"/>
    <w:rsid w:val="00A345FE"/>
    <w:rsid w:val="00A40CE6"/>
    <w:rsid w:val="00A45D3D"/>
    <w:rsid w:val="00A4720F"/>
    <w:rsid w:val="00A51164"/>
    <w:rsid w:val="00A521D2"/>
    <w:rsid w:val="00A804E1"/>
    <w:rsid w:val="00A83C08"/>
    <w:rsid w:val="00A84554"/>
    <w:rsid w:val="00A9638A"/>
    <w:rsid w:val="00AB781E"/>
    <w:rsid w:val="00AB7CCF"/>
    <w:rsid w:val="00AC5ACB"/>
    <w:rsid w:val="00AC5F3A"/>
    <w:rsid w:val="00AD51A0"/>
    <w:rsid w:val="00AD6094"/>
    <w:rsid w:val="00AD714F"/>
    <w:rsid w:val="00AE6736"/>
    <w:rsid w:val="00AE7110"/>
    <w:rsid w:val="00AE745E"/>
    <w:rsid w:val="00AF3324"/>
    <w:rsid w:val="00B03B74"/>
    <w:rsid w:val="00B04337"/>
    <w:rsid w:val="00B058ED"/>
    <w:rsid w:val="00B05CEF"/>
    <w:rsid w:val="00B33D4C"/>
    <w:rsid w:val="00B35CAA"/>
    <w:rsid w:val="00B418CB"/>
    <w:rsid w:val="00B4327B"/>
    <w:rsid w:val="00B57F30"/>
    <w:rsid w:val="00B62E8C"/>
    <w:rsid w:val="00B6361E"/>
    <w:rsid w:val="00B73E9F"/>
    <w:rsid w:val="00B7693E"/>
    <w:rsid w:val="00B865EA"/>
    <w:rsid w:val="00BC408F"/>
    <w:rsid w:val="00BF3548"/>
    <w:rsid w:val="00C00D44"/>
    <w:rsid w:val="00C0530D"/>
    <w:rsid w:val="00C06E6C"/>
    <w:rsid w:val="00C1252B"/>
    <w:rsid w:val="00C12DC7"/>
    <w:rsid w:val="00C24199"/>
    <w:rsid w:val="00C27D54"/>
    <w:rsid w:val="00C3396C"/>
    <w:rsid w:val="00C3568A"/>
    <w:rsid w:val="00C36D8E"/>
    <w:rsid w:val="00C50286"/>
    <w:rsid w:val="00C66514"/>
    <w:rsid w:val="00C67963"/>
    <w:rsid w:val="00C7005D"/>
    <w:rsid w:val="00C76F1B"/>
    <w:rsid w:val="00C837A5"/>
    <w:rsid w:val="00C8594D"/>
    <w:rsid w:val="00C951AD"/>
    <w:rsid w:val="00CA4612"/>
    <w:rsid w:val="00CA7963"/>
    <w:rsid w:val="00CB26EE"/>
    <w:rsid w:val="00CB3ADB"/>
    <w:rsid w:val="00CC1296"/>
    <w:rsid w:val="00CE200F"/>
    <w:rsid w:val="00CE484E"/>
    <w:rsid w:val="00CF2141"/>
    <w:rsid w:val="00D00F02"/>
    <w:rsid w:val="00D14044"/>
    <w:rsid w:val="00D15E44"/>
    <w:rsid w:val="00D2211A"/>
    <w:rsid w:val="00D2547E"/>
    <w:rsid w:val="00D416B2"/>
    <w:rsid w:val="00D60F87"/>
    <w:rsid w:val="00D6119B"/>
    <w:rsid w:val="00D65177"/>
    <w:rsid w:val="00D712C8"/>
    <w:rsid w:val="00D745E2"/>
    <w:rsid w:val="00D80726"/>
    <w:rsid w:val="00D81F90"/>
    <w:rsid w:val="00DB55FC"/>
    <w:rsid w:val="00DB7634"/>
    <w:rsid w:val="00DC66C8"/>
    <w:rsid w:val="00DE6255"/>
    <w:rsid w:val="00DF5ACB"/>
    <w:rsid w:val="00DF6178"/>
    <w:rsid w:val="00DF7DE7"/>
    <w:rsid w:val="00E023CA"/>
    <w:rsid w:val="00E0758B"/>
    <w:rsid w:val="00E10A64"/>
    <w:rsid w:val="00E10D3E"/>
    <w:rsid w:val="00E25DB6"/>
    <w:rsid w:val="00E260B2"/>
    <w:rsid w:val="00E3206E"/>
    <w:rsid w:val="00E363AD"/>
    <w:rsid w:val="00E61020"/>
    <w:rsid w:val="00E628DA"/>
    <w:rsid w:val="00E629A8"/>
    <w:rsid w:val="00E62C4D"/>
    <w:rsid w:val="00E83459"/>
    <w:rsid w:val="00E94E69"/>
    <w:rsid w:val="00E96FFC"/>
    <w:rsid w:val="00EA1ADD"/>
    <w:rsid w:val="00EB1F14"/>
    <w:rsid w:val="00EB30D4"/>
    <w:rsid w:val="00EB47D5"/>
    <w:rsid w:val="00EB4B04"/>
    <w:rsid w:val="00EF1A86"/>
    <w:rsid w:val="00EF7354"/>
    <w:rsid w:val="00F05FBE"/>
    <w:rsid w:val="00F10F0E"/>
    <w:rsid w:val="00F123BA"/>
    <w:rsid w:val="00F16D61"/>
    <w:rsid w:val="00F247D7"/>
    <w:rsid w:val="00F24E11"/>
    <w:rsid w:val="00F254B2"/>
    <w:rsid w:val="00F27D06"/>
    <w:rsid w:val="00F40293"/>
    <w:rsid w:val="00F434FE"/>
    <w:rsid w:val="00F55AAC"/>
    <w:rsid w:val="00F67661"/>
    <w:rsid w:val="00F820C6"/>
    <w:rsid w:val="00F915D8"/>
    <w:rsid w:val="00F96E3B"/>
    <w:rsid w:val="00FA6C53"/>
    <w:rsid w:val="00FC3DFA"/>
    <w:rsid w:val="00FC7C0F"/>
    <w:rsid w:val="00FD1B93"/>
    <w:rsid w:val="00FD3995"/>
    <w:rsid w:val="00FD6884"/>
    <w:rsid w:val="00FE2A86"/>
    <w:rsid w:val="00FE486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AB6DA"/>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081D"/>
    <w:pPr>
      <w:spacing w:after="360"/>
    </w:pPr>
    <w:rPr>
      <w:rFonts w:ascii="Titillium" w:hAnsi="Titillium"/>
    </w:rPr>
  </w:style>
  <w:style w:type="paragraph" w:styleId="berschrift1">
    <w:name w:val="heading 1"/>
    <w:next w:val="Standard"/>
    <w:link w:val="berschrift1Zchn"/>
    <w:autoRedefine/>
    <w:uiPriority w:val="1"/>
    <w:qFormat/>
    <w:rsid w:val="00321D1F"/>
    <w:pPr>
      <w:spacing w:after="0" w:line="240" w:lineRule="auto"/>
      <w:ind w:left="-454"/>
      <w:contextualSpacing/>
      <w:outlineLvl w:val="0"/>
    </w:pPr>
    <w:rPr>
      <w:rFonts w:ascii="Titillium" w:hAnsi="Titillium"/>
      <w:b/>
      <w:sz w:val="44"/>
      <w:szCs w:val="28"/>
    </w:rPr>
  </w:style>
  <w:style w:type="paragraph" w:styleId="berschrift2">
    <w:name w:val="heading 2"/>
    <w:next w:val="Standard"/>
    <w:link w:val="berschrift2Zchn"/>
    <w:autoRedefine/>
    <w:uiPriority w:val="1"/>
    <w:unhideWhenUsed/>
    <w:qFormat/>
    <w:rsid w:val="00102867"/>
    <w:pPr>
      <w:spacing w:after="360" w:line="240" w:lineRule="auto"/>
      <w:ind w:left="-454"/>
      <w:contextualSpacing/>
      <w:outlineLvl w:val="1"/>
    </w:pPr>
    <w:rPr>
      <w:rFonts w:ascii="Titillium" w:hAnsi="Titillium"/>
      <w:color w:val="009EE1"/>
      <w:sz w:val="40"/>
      <w:szCs w:val="28"/>
    </w:rPr>
  </w:style>
  <w:style w:type="paragraph" w:styleId="berschrift3">
    <w:name w:val="heading 3"/>
    <w:next w:val="Standard"/>
    <w:link w:val="berschrift3Zchn"/>
    <w:autoRedefine/>
    <w:uiPriority w:val="2"/>
    <w:unhideWhenUsed/>
    <w:qFormat/>
    <w:rsid w:val="000329EF"/>
    <w:pPr>
      <w:keepNext/>
      <w:keepLines/>
      <w:spacing w:before="200" w:after="0"/>
      <w:outlineLvl w:val="2"/>
    </w:pPr>
    <w:rPr>
      <w:rFonts w:ascii="Titillium" w:eastAsiaTheme="majorEastAsia" w:hAnsi="Titillium" w:cstheme="majorBidi"/>
      <w:bCs/>
    </w:rPr>
  </w:style>
  <w:style w:type="paragraph" w:styleId="berschrift4">
    <w:name w:val="heading 4"/>
    <w:basedOn w:val="Standard"/>
    <w:next w:val="Standard"/>
    <w:link w:val="berschrift4Zchn"/>
    <w:uiPriority w:val="3"/>
    <w:semiHidden/>
    <w:rsid w:val="00C8594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keepNext/>
      <w:keepLines/>
      <w:numPr>
        <w:ilvl w:val="4"/>
        <w:numId w:val="5"/>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Id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21D1F"/>
    <w:rPr>
      <w:rFonts w:ascii="Titillium" w:hAnsi="Titillium"/>
      <w:b/>
      <w:sz w:val="44"/>
      <w:szCs w:val="28"/>
    </w:rPr>
  </w:style>
  <w:style w:type="character" w:customStyle="1" w:styleId="berschrift2Zchn">
    <w:name w:val="Überschrift 2 Zchn"/>
    <w:basedOn w:val="Absatz-Standardschriftart"/>
    <w:link w:val="berschrift2"/>
    <w:uiPriority w:val="1"/>
    <w:rsid w:val="00102867"/>
    <w:rPr>
      <w:rFonts w:ascii="Titillium" w:hAnsi="Titillium"/>
      <w:color w:val="009EE1"/>
      <w:sz w:val="40"/>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spacing w:after="0"/>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pPr>
      <w:spacing w:after="0"/>
    </w:pPr>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0329EF"/>
    <w:rPr>
      <w:rFonts w:ascii="Titillium" w:eastAsiaTheme="majorEastAsia" w:hAnsi="Titillium" w:cstheme="majorBidi"/>
      <w:bCs/>
    </w:rPr>
  </w:style>
  <w:style w:type="paragraph" w:styleId="Inhaltsverzeichnisberschrift">
    <w:name w:val="TOC Heading"/>
    <w:next w:val="Standard"/>
    <w:autoRedefine/>
    <w:uiPriority w:val="39"/>
    <w:semiHidden/>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spacing w:after="0"/>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sz w:val="44"/>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9EE1"/>
      <w:sz w:val="40"/>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4"/>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pPr>
      <w:spacing w:after="0"/>
    </w:pPr>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J:\CorporateDesign\DokuVorlageBbcPost.020.20140127.med.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36610A-927F-4714-B777-C150FC237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DokuVorlageBbcPost.020.20140127.med.dotx</Template>
  <TotalTime>0</TotalTime>
  <Pages>4</Pages>
  <Words>523</Words>
  <Characters>3297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Testkonzept</vt:lpstr>
    </vt:vector>
  </TitlesOfParts>
  <Company>Berufsbildungscenter</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Testkonzept</dc:title>
  <dc:creator>Wicky Samuel</dc:creator>
  <cp:lastModifiedBy>Liechti Joel</cp:lastModifiedBy>
  <cp:revision>45</cp:revision>
  <dcterms:created xsi:type="dcterms:W3CDTF">2015-05-05T10:46:00Z</dcterms:created>
  <dcterms:modified xsi:type="dcterms:W3CDTF">2018-12-17T10:34:00Z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